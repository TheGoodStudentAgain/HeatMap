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EB22" w14:textId="77777777" w:rsidR="003A5EA7" w:rsidRDefault="003A5EA7" w:rsidP="00331B54">
      <w:pPr>
        <w:pStyle w:val="Titre1"/>
      </w:pPr>
      <w:r>
        <w:t>Description du besoin</w:t>
      </w:r>
    </w:p>
    <w:p w14:paraId="7DCF9F8C" w14:textId="77777777" w:rsidR="0011033A" w:rsidRDefault="0011033A" w:rsidP="0011033A">
      <w:bookmarkStart w:id="0" w:name="_Hlk144134138"/>
      <w:r>
        <w:t xml:space="preserve">Afin d’améliorer la compétitivité des transports en commun, on voudrait visualiser la qualité des services fournis par la Société de transport de Montréal (STM) sur le territoire de l’ile de Montréal. Pour ce faire, nous allons créer une </w:t>
      </w:r>
      <w:hyperlink r:id="rId11" w:history="1">
        <w:r w:rsidRPr="00270C35">
          <w:rPr>
            <w:rStyle w:val="Lienhypertexte"/>
          </w:rPr>
          <w:t>carte thermique</w:t>
        </w:r>
      </w:hyperlink>
      <w:r>
        <w:t xml:space="preserve"> (« heatmap ») dont les couleurs indiqueront un score de « qualité du service » selon le lieu et l’heure. Par chance, </w:t>
      </w:r>
      <w:hyperlink r:id="rId12" w:history="1">
        <w:r w:rsidRPr="00F92747">
          <w:rPr>
            <w:rStyle w:val="Lienhypertexte"/>
          </w:rPr>
          <w:t xml:space="preserve">la STM rend disponible gratuitement sur son site web les données </w:t>
        </w:r>
        <w:r>
          <w:rPr>
            <w:rStyle w:val="Lienhypertexte"/>
          </w:rPr>
          <w:t>au</w:t>
        </w:r>
        <w:r w:rsidRPr="00270C35">
          <w:rPr>
            <w:rStyle w:val="Lienhypertexte"/>
          </w:rPr>
          <w:t xml:space="preserve"> format GTFS </w:t>
        </w:r>
        <w:r w:rsidRPr="00F92747">
          <w:rPr>
            <w:rStyle w:val="Lienhypertexte"/>
          </w:rPr>
          <w:t>de l’ensemble de son réseau</w:t>
        </w:r>
      </w:hyperlink>
      <w:r>
        <w:t xml:space="preserve"> (arrêts, horaires, tarifs, etc.).</w:t>
      </w:r>
    </w:p>
    <w:p w14:paraId="2128C6AE" w14:textId="77777777" w:rsidR="0011033A" w:rsidRDefault="0011033A" w:rsidP="0011033A">
      <w:r>
        <w:t>Pour simplifier la représentation de la carte thermique, nous allons subdiviser l’ile de Montréal en blocs de 100m par 100m (approximativement). De plus, puisque la qualité du service dépend de l’heure de la journée, nous allons subdiviser une journée de 24 heures en tranches de 15 minutes. Idéalement, ces paramètres devraient être modifiables dynamiquement dans le code du logiciel final, mais nous allons les fixer ici pour simplifier le développement du prototype.</w:t>
      </w:r>
    </w:p>
    <w:p w14:paraId="345ACEC3" w14:textId="77777777" w:rsidR="0011033A" w:rsidRDefault="0011033A" w:rsidP="0011033A">
      <w:r>
        <w:t>Le calcul pour mesurer la qualité de l’offre de transport en commun au bloc dont le centre est aux coordonnées GPS [</w:t>
      </w:r>
      <w:r w:rsidRPr="008A455F">
        <w:rPr>
          <w:i/>
          <w:iCs/>
        </w:rPr>
        <w:t>x,y</w:t>
      </w:r>
      <w:r>
        <w:t xml:space="preserve">] (en degrés) et à l’heure </w:t>
      </w:r>
      <w:r w:rsidRPr="008A455F">
        <w:rPr>
          <w:i/>
          <w:iCs/>
        </w:rPr>
        <w:t>t</w:t>
      </w:r>
      <w:r>
        <w:t xml:space="preserve"> (en minutes) est alors le suivant :</w:t>
      </w:r>
    </w:p>
    <w:p w14:paraId="1ABAE89B" w14:textId="77777777" w:rsidR="0011033A" w:rsidRDefault="0011033A" w:rsidP="0011033A">
      <w:pPr>
        <w:shd w:val="clear" w:color="auto" w:fill="D9D9D9" w:themeFill="background1" w:themeFillShade="D9"/>
      </w:pPr>
      <w:r>
        <w:t xml:space="preserve">Calculer le nombre total de </w:t>
      </w:r>
      <w:r w:rsidRPr="004A12E6">
        <w:rPr>
          <w:u w:val="single"/>
        </w:rPr>
        <w:t>passages</w:t>
      </w:r>
      <w:r>
        <w:t xml:space="preserve"> d’autobus </w:t>
      </w:r>
      <w:r w:rsidRPr="004A12E6">
        <w:t>différents</w:t>
      </w:r>
      <w:r w:rsidRPr="004A12E6">
        <w:rPr>
          <w:rStyle w:val="Appelnotedebasdep"/>
        </w:rPr>
        <w:footnoteReference w:id="1"/>
      </w:r>
      <w:r>
        <w:t xml:space="preserve"> pour tous les arrêts qui se trouvent dans le bloc centré en [</w:t>
      </w:r>
      <w:r w:rsidRPr="004A12E6">
        <w:rPr>
          <w:i/>
          <w:iCs/>
        </w:rPr>
        <w:t>x,y</w:t>
      </w:r>
      <w:r>
        <w:t xml:space="preserve">], au cours de la période allant de l’heure </w:t>
      </w:r>
      <w:r w:rsidRPr="00DC4833">
        <w:rPr>
          <w:i/>
          <w:iCs/>
        </w:rPr>
        <w:t>t</w:t>
      </w:r>
      <w:r>
        <w:t xml:space="preserve"> à (</w:t>
      </w:r>
      <w:r w:rsidRPr="00DC4833">
        <w:rPr>
          <w:i/>
          <w:iCs/>
        </w:rPr>
        <w:t>t + 15 minutes</w:t>
      </w:r>
      <w:r>
        <w:t>).</w:t>
      </w:r>
    </w:p>
    <w:p w14:paraId="0F7A4D04" w14:textId="77777777" w:rsidR="0011033A" w:rsidRDefault="0011033A" w:rsidP="0011033A">
      <w:pPr>
        <w:shd w:val="clear" w:color="auto" w:fill="D9D9D9" w:themeFill="background1" w:themeFillShade="D9"/>
      </w:pPr>
      <w:r>
        <w:t>Additionner le nombre total de passages de métro pour toute station qui se trouve dans le « </w:t>
      </w:r>
      <w:r w:rsidRPr="00DD2980">
        <w:t>super-bloc</w:t>
      </w:r>
      <w:r>
        <w:t> » centré en [</w:t>
      </w:r>
      <w:r w:rsidRPr="00D111E8">
        <w:rPr>
          <w:i/>
          <w:iCs/>
        </w:rPr>
        <w:t>x,y</w:t>
      </w:r>
      <w:r>
        <w:t>] (ie. tous les blocs entourant le bloc central de 100m x 100m, en plus de lui-même).</w:t>
      </w:r>
    </w:p>
    <w:p w14:paraId="61E94999" w14:textId="77777777" w:rsidR="0011033A" w:rsidRDefault="0011033A" w:rsidP="0011033A">
      <w:r>
        <w:t xml:space="preserve">Pour générer la carte thermique à une heure </w:t>
      </w:r>
      <w:r w:rsidRPr="00DD2980">
        <w:rPr>
          <w:i/>
          <w:iCs/>
        </w:rPr>
        <w:t>t</w:t>
      </w:r>
      <w:r>
        <w:t>, il faudra donc effectuer ce calcul pour chaque bloc de 10000m</w:t>
      </w:r>
      <w:r w:rsidRPr="00DD2980">
        <w:rPr>
          <w:vertAlign w:val="superscript"/>
        </w:rPr>
        <w:t>2</w:t>
      </w:r>
      <w:r>
        <w:t xml:space="preserve"> sur l’ile de Montréal. Par la suite, nous voudrions voir cette carte changer dans le temps sur une période de 24 heures (par tranches de 15 minutes).</w:t>
      </w:r>
    </w:p>
    <w:p w14:paraId="4DB966CC" w14:textId="77777777" w:rsidR="0011033A" w:rsidRDefault="0011033A" w:rsidP="0011033A">
      <w:r>
        <w:t xml:space="preserve">Le résultat final souhaité est une carte thermique animée dans le temps (par exemple, 15 minutes </w:t>
      </w:r>
      <w:r>
        <w:rPr>
          <w:rStyle w:val="hgkelc"/>
          <w:b/>
          <w:bCs/>
          <w:lang w:val="en"/>
        </w:rPr>
        <w:t>→</w:t>
      </w:r>
      <w:r>
        <w:t xml:space="preserve"> 0.15 seconde) qui révèle visuellement la qualité du service de transport en commun sur l’ile de Montréal pour une journée donnée. Il n’est pas nécessaire que cette carte soit interactive (mettre en pause, « zoomer », etc.), mais ce serait un plus. Vous pouvez vous contenter de produire un simple fichier </w:t>
      </w:r>
      <w:r w:rsidRPr="00270C35">
        <w:rPr>
          <w:i/>
          <w:iCs/>
        </w:rPr>
        <w:t>.gif</w:t>
      </w:r>
      <w:r>
        <w:t xml:space="preserve"> ou </w:t>
      </w:r>
      <w:r w:rsidRPr="00270C35">
        <w:rPr>
          <w:i/>
          <w:iCs/>
        </w:rPr>
        <w:t>.png</w:t>
      </w:r>
      <w:r>
        <w:t xml:space="preserve"> (animé). Minimalement, une série d’images statiques correspondant à la carte générée pour chaque tranche de 15 minutes est également acceptable dans le cadre du prototype.</w:t>
      </w:r>
    </w:p>
    <w:bookmarkEnd w:id="0"/>
    <w:p w14:paraId="2B8AFD12" w14:textId="77777777" w:rsidR="00DE4408" w:rsidRDefault="00DE4408" w:rsidP="003A5EA7"/>
    <w:p w14:paraId="0E1B60ED" w14:textId="77777777" w:rsidR="003A5EA7" w:rsidRPr="001B1394" w:rsidRDefault="00587552" w:rsidP="001B1394">
      <w:pPr>
        <w:pStyle w:val="Titre2"/>
      </w:pPr>
      <w:bookmarkStart w:id="1" w:name="_Toc144118369"/>
      <w:r w:rsidRPr="001B1394">
        <w:t>Questions à poser au client :</w:t>
      </w:r>
      <w:bookmarkEnd w:id="1"/>
    </w:p>
    <w:p w14:paraId="4B621F37" w14:textId="77777777" w:rsidR="00587552" w:rsidRDefault="00587552" w:rsidP="008173ED">
      <w:pPr>
        <w:pStyle w:val="Paragraphedeliste"/>
        <w:numPr>
          <w:ilvl w:val="0"/>
          <w:numId w:val="3"/>
        </w:numPr>
      </w:pPr>
      <w:r>
        <w:t>S’il manque des informations dans la description du besoin, inscrivez-les ici</w:t>
      </w:r>
      <w:r w:rsidR="002F18E6">
        <w:t xml:space="preserve"> et j’y répondrai</w:t>
      </w:r>
    </w:p>
    <w:p w14:paraId="0E5466E3" w14:textId="77777777" w:rsidR="00DE4408" w:rsidRDefault="00DE4408" w:rsidP="00DE4408"/>
    <w:p w14:paraId="56FBC723" w14:textId="77777777" w:rsidR="003A5EA7" w:rsidRDefault="003A5EA7" w:rsidP="00331B54">
      <w:pPr>
        <w:pStyle w:val="Titre1"/>
      </w:pPr>
      <w:r w:rsidRPr="003A5EA7">
        <w:lastRenderedPageBreak/>
        <w:t xml:space="preserve">Technologies </w:t>
      </w:r>
      <w:r w:rsidRPr="00587552">
        <w:t>candidates</w:t>
      </w:r>
    </w:p>
    <w:p w14:paraId="14137E28" w14:textId="77777777" w:rsidR="001D7882" w:rsidRPr="006B3C30" w:rsidRDefault="00BB6121" w:rsidP="00BB6121">
      <w:r w:rsidRPr="006B3C30">
        <w:t xml:space="preserve">Ci-dessous, </w:t>
      </w:r>
      <w:r w:rsidR="001B1394" w:rsidRPr="006B3C30">
        <w:t xml:space="preserve">on veut </w:t>
      </w:r>
      <w:r w:rsidR="0035655E" w:rsidRPr="006B3C30">
        <w:t>lister les</w:t>
      </w:r>
      <w:r w:rsidRPr="006B3C30">
        <w:t xml:space="preserve"> technologies </w:t>
      </w:r>
      <w:r w:rsidR="0035655E" w:rsidRPr="006B3C30">
        <w:t xml:space="preserve">qui </w:t>
      </w:r>
      <w:r w:rsidRPr="006B3C30">
        <w:t>pourraient convenir au besoin</w:t>
      </w:r>
      <w:r w:rsidR="003F51B3" w:rsidRPr="006B3C30">
        <w:t xml:space="preserve"> précédent</w:t>
      </w:r>
      <w:r w:rsidR="001D7882" w:rsidRPr="006B3C30">
        <w:t xml:space="preserve">, </w:t>
      </w:r>
      <w:r w:rsidR="000703D0" w:rsidRPr="006B3C30">
        <w:t>organisées</w:t>
      </w:r>
      <w:r w:rsidR="0035655E" w:rsidRPr="006B3C30">
        <w:t xml:space="preserve"> sel</w:t>
      </w:r>
      <w:r w:rsidRPr="006B3C30">
        <w:t>on leur catégorie</w:t>
      </w:r>
      <w:r w:rsidR="001D7882" w:rsidRPr="006B3C30">
        <w:t>.</w:t>
      </w:r>
      <w:r w:rsidR="001D7882" w:rsidRPr="006B3C30">
        <w:br/>
        <w:t xml:space="preserve">Vous pouvez indiquer « aucun » s’il n’est pas nécessaire de </w:t>
      </w:r>
      <w:r w:rsidR="003F51B3" w:rsidRPr="006B3C30">
        <w:t>préciser</w:t>
      </w:r>
      <w:r w:rsidR="001D7882" w:rsidRPr="006B3C30">
        <w:t xml:space="preserve"> </w:t>
      </w:r>
      <w:r w:rsidR="003F51B3" w:rsidRPr="006B3C30">
        <w:t>le choix d’une</w:t>
      </w:r>
      <w:r w:rsidR="001D7882" w:rsidRPr="006B3C30">
        <w:t xml:space="preserve"> technologie </w:t>
      </w:r>
      <w:r w:rsidR="00FF7D9D" w:rsidRPr="006B3C30">
        <w:t>pour un</w:t>
      </w:r>
      <w:r w:rsidR="00663F79" w:rsidRPr="006B3C30">
        <w:t xml:space="preserve">e catégorie </w:t>
      </w:r>
      <w:r w:rsidR="00FF7D9D" w:rsidRPr="006B3C30">
        <w:t>donné</w:t>
      </w:r>
      <w:r w:rsidR="001B1394" w:rsidRPr="006B3C30">
        <w:t>e</w:t>
      </w:r>
      <w:r w:rsidR="001D7882" w:rsidRPr="006B3C30">
        <w:t>.</w:t>
      </w:r>
    </w:p>
    <w:p w14:paraId="4ADB8259" w14:textId="77777777" w:rsidR="001A3BAF" w:rsidRPr="006B3C30" w:rsidRDefault="001A3BAF" w:rsidP="00BB6121">
      <w:r w:rsidRPr="006B3C30">
        <w:t xml:space="preserve">Pour chaque catégorie, vous devez remplir le tableau suivant en </w:t>
      </w:r>
      <w:r w:rsidR="00663F79" w:rsidRPr="006B3C30">
        <w:t>cherchant</w:t>
      </w:r>
      <w:r w:rsidRPr="006B3C30">
        <w:t xml:space="preserve"> et documentant quelles technologies seraient des candidates potentielles afin de répondre au </w:t>
      </w:r>
      <w:r w:rsidR="00663F79" w:rsidRPr="006B3C30">
        <w:t>besoin</w:t>
      </w:r>
      <w:r w:rsidR="000703D0" w:rsidRPr="006B3C30">
        <w:t xml:space="preserve"> du client</w:t>
      </w:r>
      <w:r w:rsidR="00663F79" w:rsidRPr="006B3C30">
        <w:t>.</w:t>
      </w:r>
      <w:r w:rsidR="001B1394" w:rsidRPr="006B3C30">
        <w:br/>
      </w:r>
      <w:r w:rsidR="006B3C30">
        <w:rPr>
          <w:i/>
          <w:iCs/>
        </w:rPr>
        <w:t xml:space="preserve">Conseil : </w:t>
      </w:r>
      <w:r w:rsidR="001B1394"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FB25B7" w:rsidRPr="003A5EA7" w14:paraId="016CDB0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224648D" w14:textId="77777777" w:rsidR="001A3BAF" w:rsidRPr="003A5EA7" w:rsidRDefault="001A3BAF" w:rsidP="00587E38">
            <w:pPr>
              <w:spacing w:line="259" w:lineRule="auto"/>
            </w:pPr>
            <w:r w:rsidRPr="003A5EA7">
              <w:t>Nom</w:t>
            </w:r>
            <w:r>
              <w:t xml:space="preserve"> de la technologie</w:t>
            </w:r>
          </w:p>
        </w:tc>
        <w:tc>
          <w:tcPr>
            <w:tcW w:w="833" w:type="pct"/>
          </w:tcPr>
          <w:p w14:paraId="2932555B"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B015FA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4EBE2F4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0703D0">
              <w:t>incertitudes</w:t>
            </w:r>
          </w:p>
        </w:tc>
        <w:tc>
          <w:tcPr>
            <w:tcW w:w="833" w:type="pct"/>
          </w:tcPr>
          <w:p w14:paraId="712797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6FCF5C2"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FB25B7" w:rsidRPr="003A5EA7" w14:paraId="070BF8B3"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1BADA7" w14:textId="77777777" w:rsidR="001A3BAF" w:rsidRPr="003A5EA7" w:rsidRDefault="00663F79" w:rsidP="00587E38">
            <w:pPr>
              <w:spacing w:line="259" w:lineRule="auto"/>
            </w:pPr>
            <w:r>
              <w:t>Le nom de la technologie</w:t>
            </w:r>
          </w:p>
        </w:tc>
        <w:tc>
          <w:tcPr>
            <w:tcW w:w="833" w:type="pct"/>
          </w:tcPr>
          <w:p w14:paraId="68E1C126" w14:textId="77777777" w:rsidR="001A3BAF" w:rsidRPr="003A5EA7"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w:t>
            </w:r>
            <w:r w:rsidR="00532E96">
              <w:t xml:space="preserve"> (dans le cadre du besoin ci-haut).</w:t>
            </w:r>
          </w:p>
        </w:tc>
        <w:tc>
          <w:tcPr>
            <w:tcW w:w="834" w:type="pct"/>
          </w:tcPr>
          <w:p w14:paraId="37BBC02C" w14:textId="77777777" w:rsidR="001A3BAF"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Quel</w:t>
            </w:r>
            <w:r w:rsidR="00FB25B7">
              <w:t>le</w:t>
            </w:r>
            <w:r>
              <w:t xml:space="preserve">s sont les </w:t>
            </w:r>
            <w:r w:rsidR="00FB25B7">
              <w:t>forces</w:t>
            </w:r>
            <w:r>
              <w:t xml:space="preserve"> de cette technologie?</w:t>
            </w:r>
          </w:p>
          <w:p w14:paraId="38C82B01" w14:textId="77777777" w:rsidR="00663F79" w:rsidRDefault="00532E96" w:rsidP="008173ED">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7226A917" w14:textId="77777777" w:rsidR="00663F79" w:rsidRDefault="00663F79" w:rsidP="008173ED">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5031CE7E" w14:textId="77777777" w:rsidR="00C91CC4" w:rsidRDefault="00663F79" w:rsidP="008173ED">
            <w:pPr>
              <w:pStyle w:val="Paragraphedeliste"/>
              <w:cnfStyle w:val="000000100000" w:firstRow="0" w:lastRow="0" w:firstColumn="0" w:lastColumn="0" w:oddVBand="0" w:evenVBand="0" w:oddHBand="1" w:evenHBand="0" w:firstRowFirstColumn="0" w:firstRowLastColumn="0" w:lastRowFirstColumn="0" w:lastRowLastColumn="0"/>
            </w:pPr>
            <w:r>
              <w:t>Très populaire</w:t>
            </w:r>
            <w:r w:rsidR="00C91CC4">
              <w:t>, établie depuis longtemps</w:t>
            </w:r>
          </w:p>
          <w:p w14:paraId="21CB8A6C" w14:textId="77777777" w:rsidR="00663F79" w:rsidRPr="003A5EA7" w:rsidRDefault="00663F79" w:rsidP="008173ED">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188A1220" w14:textId="77777777" w:rsidR="001A3BAF" w:rsidRDefault="00FB25B7" w:rsidP="00587E38">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03E614A5" w14:textId="77777777" w:rsidR="00C91CC4" w:rsidRDefault="00C91CC4" w:rsidP="008173ED">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2CB2A834" w14:textId="77777777" w:rsidR="00FB25B7" w:rsidRDefault="00FB25B7" w:rsidP="008173ED">
            <w:pPr>
              <w:pStyle w:val="Paragraphedeliste"/>
              <w:cnfStyle w:val="000000100000" w:firstRow="0" w:lastRow="0" w:firstColumn="0" w:lastColumn="0" w:oddVBand="0" w:evenVBand="0" w:oddHBand="1" w:evenHBand="0" w:firstRowFirstColumn="0" w:firstRowLastColumn="0" w:lastRowFirstColumn="0" w:lastRowLastColumn="0"/>
            </w:pPr>
            <w:r>
              <w:t>Coût</w:t>
            </w:r>
            <w:r w:rsidR="000703D0">
              <w:t xml:space="preserve"> ou licence</w:t>
            </w:r>
          </w:p>
          <w:p w14:paraId="5CEB9773" w14:textId="77777777" w:rsidR="00C91CC4" w:rsidRDefault="00FB25B7" w:rsidP="008173ED">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51DF855" w14:textId="77777777" w:rsidR="00FB25B7" w:rsidRDefault="00532E96" w:rsidP="008173ED">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79CCC1BF" w14:textId="77777777" w:rsidR="00532E96" w:rsidRPr="003A5EA7" w:rsidRDefault="00532E96" w:rsidP="008173ED">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3F31B9AB" w14:textId="77777777" w:rsidR="001A3BAF" w:rsidRPr="003A5EA7" w:rsidRDefault="00532E96" w:rsidP="00587E38">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71ACA391" w14:textId="77777777" w:rsidR="001A3BAF" w:rsidRPr="003A5EA7" w:rsidRDefault="00C91CC4" w:rsidP="00587E38">
            <w:pPr>
              <w:spacing w:line="259" w:lineRule="auto"/>
              <w:cnfStyle w:val="000000100000" w:firstRow="0" w:lastRow="0" w:firstColumn="0" w:lastColumn="0" w:oddVBand="0" w:evenVBand="0" w:oddHBand="1" w:evenHBand="0" w:firstRowFirstColumn="0" w:firstRowLastColumn="0" w:lastRowFirstColumn="0" w:lastRowLastColumn="0"/>
            </w:pPr>
            <w:r>
              <w:t>Écrivez</w:t>
            </w:r>
            <w:r w:rsidR="00532E96">
              <w:t xml:space="preserve"> </w:t>
            </w:r>
            <w:r>
              <w:t>une ou deux</w:t>
            </w:r>
            <w:r w:rsidR="00532E96">
              <w:t xml:space="preserve"> phrases qui indiquent si vous pensez que cette technologie serait adéquate</w:t>
            </w:r>
            <w:r>
              <w:t xml:space="preserve"> ou non au besoin,</w:t>
            </w:r>
            <w:r w:rsidR="00532E96">
              <w:t xml:space="preserve"> et pourquoi.</w:t>
            </w:r>
          </w:p>
        </w:tc>
      </w:tr>
      <w:tr w:rsidR="00587552" w:rsidRPr="003A5EA7" w14:paraId="16CE4A31" w14:textId="77777777" w:rsidTr="00587552">
        <w:tc>
          <w:tcPr>
            <w:cnfStyle w:val="001000000000" w:firstRow="0" w:lastRow="0" w:firstColumn="1" w:lastColumn="0" w:oddVBand="0" w:evenVBand="0" w:oddHBand="0" w:evenHBand="0" w:firstRowFirstColumn="0" w:firstRowLastColumn="0" w:lastRowFirstColumn="0" w:lastRowLastColumn="0"/>
            <w:tcW w:w="5000" w:type="pct"/>
            <w:gridSpan w:val="6"/>
          </w:tcPr>
          <w:p w14:paraId="7150AACA" w14:textId="77777777" w:rsidR="00587552" w:rsidRDefault="00587552" w:rsidP="00E04B5A">
            <w:pPr>
              <w:rPr>
                <w:b w:val="0"/>
                <w:bCs w:val="0"/>
              </w:rPr>
            </w:pPr>
            <w:r>
              <w:t xml:space="preserve">Ce tableau </w:t>
            </w:r>
            <w:r w:rsidR="00BB2AB2">
              <w:t>n’est qu’</w:t>
            </w:r>
            <w:r>
              <w:t>un exemple, n’inscrivez rien ici, utilisez plutôt les tableaux des catégories</w:t>
            </w:r>
            <w:r w:rsidR="001B1394">
              <w:t xml:space="preserve"> spécifiques</w:t>
            </w:r>
            <w:r w:rsidR="00E04B5A">
              <w:t xml:space="preserve"> dans les prochaines pages :</w:t>
            </w:r>
          </w:p>
          <w:p w14:paraId="3EB4F753" w14:textId="77777777" w:rsidR="00E04B5A" w:rsidRDefault="00E04B5A" w:rsidP="00E04B5A">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Pr>
                  <w:noProof/>
                  <w:webHidden/>
                </w:rPr>
                <w:t>2</w:t>
              </w:r>
              <w:r>
                <w:rPr>
                  <w:noProof/>
                  <w:webHidden/>
                </w:rPr>
                <w:fldChar w:fldCharType="end"/>
              </w:r>
            </w:hyperlink>
          </w:p>
          <w:p w14:paraId="3F811361" w14:textId="77777777" w:rsidR="00E04B5A" w:rsidRDefault="00CA08FB" w:rsidP="00E04B5A">
            <w:pPr>
              <w:pStyle w:val="TM2"/>
              <w:tabs>
                <w:tab w:val="clear" w:pos="7263"/>
                <w:tab w:val="right" w:pos="6838"/>
              </w:tabs>
              <w:spacing w:after="0"/>
              <w:rPr>
                <w:rFonts w:eastAsiaTheme="minorEastAsia"/>
                <w:noProof/>
                <w:lang w:eastAsia="fr-CA"/>
              </w:rPr>
            </w:pPr>
            <w:hyperlink w:anchor="_Toc144118371" w:history="1">
              <w:r w:rsidR="00E04B5A" w:rsidRPr="002B1280">
                <w:rPr>
                  <w:rStyle w:val="Lienhypertexte"/>
                  <w:noProof/>
                </w:rPr>
                <w:t>Sources de données (bases de données, API web ou locale, etc.)</w:t>
              </w:r>
              <w:r w:rsidR="00E04B5A">
                <w:rPr>
                  <w:noProof/>
                  <w:webHidden/>
                </w:rPr>
                <w:tab/>
              </w:r>
              <w:r w:rsidR="00E04B5A">
                <w:rPr>
                  <w:noProof/>
                  <w:webHidden/>
                </w:rPr>
                <w:fldChar w:fldCharType="begin"/>
              </w:r>
              <w:r w:rsidR="00E04B5A">
                <w:rPr>
                  <w:noProof/>
                  <w:webHidden/>
                </w:rPr>
                <w:instrText xml:space="preserve"> PAGEREF _Toc144118371 \h </w:instrText>
              </w:r>
              <w:r w:rsidR="00E04B5A">
                <w:rPr>
                  <w:noProof/>
                  <w:webHidden/>
                </w:rPr>
              </w:r>
              <w:r w:rsidR="00E04B5A">
                <w:rPr>
                  <w:noProof/>
                  <w:webHidden/>
                </w:rPr>
                <w:fldChar w:fldCharType="separate"/>
              </w:r>
              <w:r w:rsidR="00E04B5A">
                <w:rPr>
                  <w:noProof/>
                  <w:webHidden/>
                </w:rPr>
                <w:t>2</w:t>
              </w:r>
              <w:r w:rsidR="00E04B5A">
                <w:rPr>
                  <w:noProof/>
                  <w:webHidden/>
                </w:rPr>
                <w:fldChar w:fldCharType="end"/>
              </w:r>
            </w:hyperlink>
          </w:p>
          <w:p w14:paraId="55D13D1D" w14:textId="77777777" w:rsidR="00E04B5A" w:rsidRDefault="00CA08FB" w:rsidP="00E04B5A">
            <w:pPr>
              <w:pStyle w:val="TM2"/>
              <w:tabs>
                <w:tab w:val="clear" w:pos="7263"/>
                <w:tab w:val="right" w:pos="6838"/>
              </w:tabs>
              <w:spacing w:after="0"/>
              <w:rPr>
                <w:rFonts w:eastAsiaTheme="minorEastAsia"/>
                <w:noProof/>
                <w:lang w:eastAsia="fr-CA"/>
              </w:rPr>
            </w:pPr>
            <w:hyperlink w:anchor="_Toc144118372" w:history="1">
              <w:r w:rsidR="00E04B5A" w:rsidRPr="002B1280">
                <w:rPr>
                  <w:rStyle w:val="Lienhypertexte"/>
                  <w:noProof/>
                </w:rPr>
                <w:t xml:space="preserve">Langages, librairies et </w:t>
              </w:r>
              <w:r w:rsidR="00E04B5A" w:rsidRPr="002B1280">
                <w:rPr>
                  <w:rStyle w:val="Lienhypertexte"/>
                  <w:i/>
                  <w:iCs/>
                  <w:noProof/>
                </w:rPr>
                <w:t>frameworks</w:t>
              </w:r>
              <w:r w:rsidR="00E04B5A">
                <w:rPr>
                  <w:noProof/>
                  <w:webHidden/>
                </w:rPr>
                <w:tab/>
              </w:r>
              <w:r w:rsidR="00E04B5A">
                <w:rPr>
                  <w:noProof/>
                  <w:webHidden/>
                </w:rPr>
                <w:fldChar w:fldCharType="begin"/>
              </w:r>
              <w:r w:rsidR="00E04B5A">
                <w:rPr>
                  <w:noProof/>
                  <w:webHidden/>
                </w:rPr>
                <w:instrText xml:space="preserve"> PAGEREF _Toc144118372 \h </w:instrText>
              </w:r>
              <w:r w:rsidR="00E04B5A">
                <w:rPr>
                  <w:noProof/>
                  <w:webHidden/>
                </w:rPr>
              </w:r>
              <w:r w:rsidR="00E04B5A">
                <w:rPr>
                  <w:noProof/>
                  <w:webHidden/>
                </w:rPr>
                <w:fldChar w:fldCharType="separate"/>
              </w:r>
              <w:r w:rsidR="00E04B5A">
                <w:rPr>
                  <w:noProof/>
                  <w:webHidden/>
                </w:rPr>
                <w:t>2</w:t>
              </w:r>
              <w:r w:rsidR="00E04B5A">
                <w:rPr>
                  <w:noProof/>
                  <w:webHidden/>
                </w:rPr>
                <w:fldChar w:fldCharType="end"/>
              </w:r>
            </w:hyperlink>
          </w:p>
          <w:p w14:paraId="5722694F" w14:textId="77777777" w:rsidR="00E04B5A" w:rsidRDefault="00CA08FB" w:rsidP="00E04B5A">
            <w:pPr>
              <w:pStyle w:val="TM2"/>
              <w:tabs>
                <w:tab w:val="clear" w:pos="7263"/>
                <w:tab w:val="right" w:pos="6838"/>
              </w:tabs>
              <w:spacing w:after="0"/>
              <w:rPr>
                <w:rFonts w:eastAsiaTheme="minorEastAsia"/>
                <w:noProof/>
                <w:lang w:eastAsia="fr-CA"/>
              </w:rPr>
            </w:pPr>
            <w:hyperlink w:anchor="_Toc144118373" w:history="1">
              <w:r w:rsidR="00E04B5A" w:rsidRPr="002B1280">
                <w:rPr>
                  <w:rStyle w:val="Lienhypertexte"/>
                  <w:noProof/>
                </w:rPr>
                <w:t>Environnement de développement</w:t>
              </w:r>
              <w:r w:rsidR="00E04B5A">
                <w:rPr>
                  <w:noProof/>
                  <w:webHidden/>
                </w:rPr>
                <w:tab/>
              </w:r>
              <w:r w:rsidR="00E04B5A">
                <w:rPr>
                  <w:noProof/>
                  <w:webHidden/>
                </w:rPr>
                <w:fldChar w:fldCharType="begin"/>
              </w:r>
              <w:r w:rsidR="00E04B5A">
                <w:rPr>
                  <w:noProof/>
                  <w:webHidden/>
                </w:rPr>
                <w:instrText xml:space="preserve"> PAGEREF _Toc144118373 \h </w:instrText>
              </w:r>
              <w:r w:rsidR="00E04B5A">
                <w:rPr>
                  <w:noProof/>
                  <w:webHidden/>
                </w:rPr>
              </w:r>
              <w:r w:rsidR="00E04B5A">
                <w:rPr>
                  <w:noProof/>
                  <w:webHidden/>
                </w:rPr>
                <w:fldChar w:fldCharType="separate"/>
              </w:r>
              <w:r w:rsidR="00E04B5A">
                <w:rPr>
                  <w:noProof/>
                  <w:webHidden/>
                </w:rPr>
                <w:t>2</w:t>
              </w:r>
              <w:r w:rsidR="00E04B5A">
                <w:rPr>
                  <w:noProof/>
                  <w:webHidden/>
                </w:rPr>
                <w:fldChar w:fldCharType="end"/>
              </w:r>
            </w:hyperlink>
          </w:p>
          <w:p w14:paraId="5E2EEB7E" w14:textId="77777777" w:rsidR="00E04B5A" w:rsidRDefault="00CA08FB" w:rsidP="00E04B5A">
            <w:pPr>
              <w:pStyle w:val="TM2"/>
              <w:tabs>
                <w:tab w:val="clear" w:pos="7263"/>
                <w:tab w:val="right" w:pos="6838"/>
              </w:tabs>
              <w:spacing w:after="0"/>
              <w:rPr>
                <w:rFonts w:eastAsiaTheme="minorEastAsia"/>
                <w:noProof/>
                <w:lang w:eastAsia="fr-CA"/>
              </w:rPr>
            </w:pPr>
            <w:hyperlink w:anchor="_Toc144118374" w:history="1">
              <w:r w:rsidR="00E04B5A" w:rsidRPr="002B1280">
                <w:rPr>
                  <w:rStyle w:val="Lienhypertexte"/>
                  <w:noProof/>
                </w:rPr>
                <w:t>Autres technologies</w:t>
              </w:r>
              <w:r w:rsidR="00E04B5A">
                <w:rPr>
                  <w:noProof/>
                  <w:webHidden/>
                </w:rPr>
                <w:tab/>
              </w:r>
              <w:r w:rsidR="00E04B5A">
                <w:rPr>
                  <w:noProof/>
                  <w:webHidden/>
                </w:rPr>
                <w:fldChar w:fldCharType="begin"/>
              </w:r>
              <w:r w:rsidR="00E04B5A">
                <w:rPr>
                  <w:noProof/>
                  <w:webHidden/>
                </w:rPr>
                <w:instrText xml:space="preserve"> PAGEREF _Toc144118374 \h </w:instrText>
              </w:r>
              <w:r w:rsidR="00E04B5A">
                <w:rPr>
                  <w:noProof/>
                  <w:webHidden/>
                </w:rPr>
              </w:r>
              <w:r w:rsidR="00E04B5A">
                <w:rPr>
                  <w:noProof/>
                  <w:webHidden/>
                </w:rPr>
                <w:fldChar w:fldCharType="separate"/>
              </w:r>
              <w:r w:rsidR="00E04B5A">
                <w:rPr>
                  <w:noProof/>
                  <w:webHidden/>
                </w:rPr>
                <w:t>3</w:t>
              </w:r>
              <w:r w:rsidR="00E04B5A">
                <w:rPr>
                  <w:noProof/>
                  <w:webHidden/>
                </w:rPr>
                <w:fldChar w:fldCharType="end"/>
              </w:r>
            </w:hyperlink>
          </w:p>
          <w:p w14:paraId="490D1AE9" w14:textId="77777777" w:rsidR="00E04B5A" w:rsidRDefault="00E04B5A" w:rsidP="00E04B5A">
            <w:r>
              <w:fldChar w:fldCharType="end"/>
            </w:r>
          </w:p>
        </w:tc>
      </w:tr>
    </w:tbl>
    <w:p w14:paraId="030102B6" w14:textId="77777777" w:rsidR="001D7882" w:rsidRPr="00BB6121" w:rsidRDefault="001D7882" w:rsidP="00BB6121"/>
    <w:p w14:paraId="58D1A97A" w14:textId="77777777" w:rsidR="003A5EA7" w:rsidRDefault="00BB6121" w:rsidP="001B1394">
      <w:pPr>
        <w:pStyle w:val="Titre2"/>
      </w:pPr>
      <w:bookmarkStart w:id="2" w:name="_Toc144118370"/>
      <w:r>
        <w:t>Plateformes de déploiement (matériel</w:t>
      </w:r>
      <w:r w:rsidR="003F51B3">
        <w:t xml:space="preserve">, logiciels, </w:t>
      </w:r>
      <w:r>
        <w:t>services cloud</w:t>
      </w:r>
      <w:r w:rsidR="003F51B3">
        <w:t>, etc.</w:t>
      </w:r>
      <w:r>
        <w:t>)</w:t>
      </w:r>
      <w:bookmarkEnd w:id="2"/>
    </w:p>
    <w:p w14:paraId="7E5F9159" w14:textId="77777777" w:rsidR="001A3BAF" w:rsidRDefault="001D7882" w:rsidP="001D7882">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9E3A61"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5806FB" w14:textId="77777777" w:rsidR="001A3BAF" w:rsidRPr="003A5EA7" w:rsidRDefault="001A3BAF" w:rsidP="00587E38">
            <w:pPr>
              <w:spacing w:line="259" w:lineRule="auto"/>
            </w:pPr>
            <w:r w:rsidRPr="003A5EA7">
              <w:t>Nom</w:t>
            </w:r>
            <w:r>
              <w:t xml:space="preserve"> de la technologie</w:t>
            </w:r>
          </w:p>
        </w:tc>
        <w:tc>
          <w:tcPr>
            <w:tcW w:w="833" w:type="pct"/>
          </w:tcPr>
          <w:p w14:paraId="5310AA9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16C5F48"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7590287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6E53B9"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18EB40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E45E7C" w:rsidRPr="003A5EA7" w14:paraId="1E38665A"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332650B" w14:textId="365AB4A8" w:rsidR="00E45E7C" w:rsidRPr="003A5EA7" w:rsidRDefault="00E45E7C" w:rsidP="00E45E7C">
            <w:pPr>
              <w:spacing w:line="259" w:lineRule="auto"/>
            </w:pPr>
            <w:r>
              <w:t xml:space="preserve">Ordinateur pouvant exécuter </w:t>
            </w:r>
            <w:r w:rsidR="00AF3572">
              <w:t xml:space="preserve">du code </w:t>
            </w:r>
            <w:r>
              <w:t>python</w:t>
            </w:r>
          </w:p>
        </w:tc>
        <w:tc>
          <w:tcPr>
            <w:tcW w:w="833" w:type="pct"/>
          </w:tcPr>
          <w:p w14:paraId="7F5B2D9C" w14:textId="008A6F9B" w:rsidR="00E45E7C" w:rsidRPr="003A5EA7" w:rsidRDefault="00E45E7C" w:rsidP="00E45E7C">
            <w:pPr>
              <w:spacing w:line="259" w:lineRule="auto"/>
              <w:cnfStyle w:val="000000100000" w:firstRow="0" w:lastRow="0" w:firstColumn="0" w:lastColumn="0" w:oddVBand="0" w:evenVBand="0" w:oddHBand="1" w:evenHBand="0" w:firstRowFirstColumn="0" w:firstRowLastColumn="0" w:lastRowFirstColumn="0" w:lastRowLastColumn="0"/>
            </w:pPr>
            <w:r>
              <w:t>N’importe quelle plateforme supportant</w:t>
            </w:r>
            <w:r w:rsidR="00AF3572">
              <w:t xml:space="preserve"> le développement en</w:t>
            </w:r>
            <w:r>
              <w:t xml:space="preserve"> python est suffisante</w:t>
            </w:r>
            <w:r w:rsidR="00AF3572">
              <w:t>.</w:t>
            </w:r>
          </w:p>
        </w:tc>
        <w:tc>
          <w:tcPr>
            <w:tcW w:w="834" w:type="pct"/>
          </w:tcPr>
          <w:p w14:paraId="67F1B8F9" w14:textId="098FAFC9" w:rsidR="00E45E7C" w:rsidRPr="003A5EA7" w:rsidRDefault="00E45E7C" w:rsidP="00E45E7C">
            <w:pPr>
              <w:spacing w:line="259" w:lineRule="auto"/>
              <w:cnfStyle w:val="000000100000" w:firstRow="0" w:lastRow="0" w:firstColumn="0" w:lastColumn="0" w:oddVBand="0" w:evenVBand="0" w:oddHBand="1" w:evenHBand="0" w:firstRowFirstColumn="0" w:firstRowLastColumn="0" w:lastRowFirstColumn="0" w:lastRowLastColumn="0"/>
            </w:pPr>
            <w:r>
              <w:t>n/a</w:t>
            </w:r>
          </w:p>
        </w:tc>
        <w:tc>
          <w:tcPr>
            <w:tcW w:w="833" w:type="pct"/>
          </w:tcPr>
          <w:p w14:paraId="3F5219AD" w14:textId="74021736" w:rsidR="00E45E7C" w:rsidRPr="003A5EA7" w:rsidRDefault="00E45E7C" w:rsidP="008173ED">
            <w:pPr>
              <w:pStyle w:val="Paragraphedeliste"/>
              <w:cnfStyle w:val="000000100000" w:firstRow="0" w:lastRow="0" w:firstColumn="0" w:lastColumn="0" w:oddVBand="0" w:evenVBand="0" w:oddHBand="1" w:evenHBand="0" w:firstRowFirstColumn="0" w:firstRowLastColumn="0" w:lastRowFirstColumn="0" w:lastRowLastColumn="0"/>
            </w:pPr>
            <w:r>
              <w:t>Exécution locale seulement</w:t>
            </w:r>
          </w:p>
        </w:tc>
        <w:tc>
          <w:tcPr>
            <w:tcW w:w="833" w:type="pct"/>
          </w:tcPr>
          <w:p w14:paraId="4BAFC6EE" w14:textId="5B5F527B" w:rsidR="00E45E7C" w:rsidRPr="003A5EA7" w:rsidRDefault="00E45E7C" w:rsidP="00E45E7C">
            <w:pPr>
              <w:spacing w:line="259" w:lineRule="auto"/>
              <w:cnfStyle w:val="000000100000" w:firstRow="0" w:lastRow="0" w:firstColumn="0" w:lastColumn="0" w:oddVBand="0" w:evenVBand="0" w:oddHBand="1" w:evenHBand="0" w:firstRowFirstColumn="0" w:firstRowLastColumn="0" w:lastRowFirstColumn="0" w:lastRowLastColumn="0"/>
            </w:pPr>
            <w:r>
              <w:t>n/a</w:t>
            </w:r>
          </w:p>
        </w:tc>
        <w:tc>
          <w:tcPr>
            <w:tcW w:w="834" w:type="pct"/>
          </w:tcPr>
          <w:p w14:paraId="316F846F" w14:textId="3DCA8386" w:rsidR="00E45E7C" w:rsidRPr="003A5EA7" w:rsidRDefault="00E45E7C" w:rsidP="00E45E7C">
            <w:pPr>
              <w:spacing w:line="259" w:lineRule="auto"/>
              <w:cnfStyle w:val="000000100000" w:firstRow="0" w:lastRow="0" w:firstColumn="0" w:lastColumn="0" w:oddVBand="0" w:evenVBand="0" w:oddHBand="1" w:evenHBand="0" w:firstRowFirstColumn="0" w:firstRowLastColumn="0" w:lastRowFirstColumn="0" w:lastRowLastColumn="0"/>
            </w:pPr>
            <w:r>
              <w:t>Le besoin ne nécessite qu’un ordinateur pouvant exécuter des scripts python.</w:t>
            </w:r>
          </w:p>
        </w:tc>
      </w:tr>
    </w:tbl>
    <w:p w14:paraId="74BB3DDE" w14:textId="77777777" w:rsidR="001D7882" w:rsidRDefault="001D7882" w:rsidP="001D7882"/>
    <w:p w14:paraId="4E41702C" w14:textId="77777777" w:rsidR="003F51B3" w:rsidRDefault="003F51B3" w:rsidP="001B1394">
      <w:pPr>
        <w:pStyle w:val="Titre2"/>
      </w:pPr>
      <w:bookmarkStart w:id="3" w:name="_Toc144118371"/>
      <w:r>
        <w:lastRenderedPageBreak/>
        <w:t>Sources de données (bases de données, API web</w:t>
      </w:r>
      <w:r w:rsidR="00BB2AB2">
        <w:t xml:space="preserve"> ou locale</w:t>
      </w:r>
      <w:r>
        <w:t>, etc.)</w:t>
      </w:r>
      <w:bookmarkEnd w:id="3"/>
    </w:p>
    <w:p w14:paraId="3F793202" w14:textId="77777777" w:rsidR="003F51B3" w:rsidRDefault="003F51B3" w:rsidP="003F51B3">
      <w:r>
        <w:t>Si l’application aura besoin de conserver ou d’obtenir des données</w:t>
      </w:r>
      <w:r w:rsidR="002F18E6">
        <w:t xml:space="preserve"> d’une </w:t>
      </w:r>
      <w:r w:rsidR="00BB2AB2">
        <w:t xml:space="preserve">DB ou d’une </w:t>
      </w:r>
      <w:r w:rsidR="002F18E6">
        <w:t>API</w:t>
      </w:r>
      <w:r>
        <w:t>, quelles technologies ou services pourraient les fournir?</w:t>
      </w:r>
    </w:p>
    <w:tbl>
      <w:tblPr>
        <w:tblStyle w:val="TableauGrille4-Accentuation5"/>
        <w:tblW w:w="5000" w:type="pct"/>
        <w:tblLook w:val="04A0" w:firstRow="1" w:lastRow="0" w:firstColumn="1" w:lastColumn="0" w:noHBand="0" w:noVBand="1"/>
      </w:tblPr>
      <w:tblGrid>
        <w:gridCol w:w="2541"/>
        <w:gridCol w:w="2541"/>
        <w:gridCol w:w="2545"/>
        <w:gridCol w:w="2541"/>
        <w:gridCol w:w="4557"/>
        <w:gridCol w:w="2545"/>
      </w:tblGrid>
      <w:tr w:rsidR="001A3BAF" w:rsidRPr="003A5EA7" w14:paraId="621F4160"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7805164" w14:textId="77777777" w:rsidR="001A3BAF" w:rsidRPr="003A5EA7" w:rsidRDefault="001A3BAF" w:rsidP="00587E38">
            <w:pPr>
              <w:spacing w:line="259" w:lineRule="auto"/>
            </w:pPr>
            <w:r w:rsidRPr="003A5EA7">
              <w:t>Nom</w:t>
            </w:r>
            <w:r>
              <w:t xml:space="preserve"> de la technologie</w:t>
            </w:r>
          </w:p>
        </w:tc>
        <w:tc>
          <w:tcPr>
            <w:tcW w:w="833" w:type="pct"/>
          </w:tcPr>
          <w:p w14:paraId="00BF3AE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344688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326A88A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C09B89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5BFBB36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F3CD35D"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41BE57A" w14:textId="017CD3DE" w:rsidR="001A3BAF" w:rsidRPr="003A5EA7" w:rsidRDefault="009F0D0E" w:rsidP="00587E38">
            <w:pPr>
              <w:spacing w:line="259" w:lineRule="auto"/>
            </w:pPr>
            <w:r>
              <w:t>API temps réel de la STM</w:t>
            </w:r>
          </w:p>
        </w:tc>
        <w:tc>
          <w:tcPr>
            <w:tcW w:w="833" w:type="pct"/>
          </w:tcPr>
          <w:p w14:paraId="1D3F5EDA" w14:textId="3764F94E" w:rsidR="001A3BAF" w:rsidRPr="003A5EA7" w:rsidRDefault="009F0D0E" w:rsidP="00587E38">
            <w:pPr>
              <w:spacing w:line="259" w:lineRule="auto"/>
              <w:cnfStyle w:val="000000100000" w:firstRow="0" w:lastRow="0" w:firstColumn="0" w:lastColumn="0" w:oddVBand="0" w:evenVBand="0" w:oddHBand="1" w:evenHBand="0" w:firstRowFirstColumn="0" w:firstRowLastColumn="0" w:lastRowFirstColumn="0" w:lastRowLastColumn="0"/>
            </w:pPr>
            <w:r>
              <w:t xml:space="preserve">La STM fournit une API </w:t>
            </w:r>
            <w:r w:rsidR="00C70FF3">
              <w:t xml:space="preserve">i3 donnant accès aux données </w:t>
            </w:r>
            <w:r w:rsidR="008173ED">
              <w:t xml:space="preserve">GTFS </w:t>
            </w:r>
            <w:r w:rsidR="00CA5600">
              <w:t xml:space="preserve">augmentées avec les informations des passages </w:t>
            </w:r>
            <w:r w:rsidR="00C70FF3">
              <w:t>en temps réel</w:t>
            </w:r>
            <w:r w:rsidR="00676CC0">
              <w:t>.</w:t>
            </w:r>
          </w:p>
        </w:tc>
        <w:tc>
          <w:tcPr>
            <w:tcW w:w="834" w:type="pct"/>
          </w:tcPr>
          <w:p w14:paraId="49935D38" w14:textId="77777777" w:rsidR="001A3BAF" w:rsidRDefault="00C70FF3" w:rsidP="008173ED">
            <w:pPr>
              <w:pStyle w:val="Paragraphedeliste"/>
              <w:cnfStyle w:val="000000100000" w:firstRow="0" w:lastRow="0" w:firstColumn="0" w:lastColumn="0" w:oddVBand="0" w:evenVBand="0" w:oddHBand="1" w:evenHBand="0" w:firstRowFirstColumn="0" w:firstRowLastColumn="0" w:lastRowFirstColumn="0" w:lastRowLastColumn="0"/>
            </w:pPr>
            <w:r>
              <w:t>Accès au données temps réel sur la position des autobus</w:t>
            </w:r>
          </w:p>
          <w:p w14:paraId="26E3448A" w14:textId="77777777" w:rsidR="00C70FF3" w:rsidRDefault="008173ED" w:rsidP="008173ED">
            <w:pPr>
              <w:pStyle w:val="Paragraphedeliste"/>
              <w:cnfStyle w:val="000000100000" w:firstRow="0" w:lastRow="0" w:firstColumn="0" w:lastColumn="0" w:oddVBand="0" w:evenVBand="0" w:oddHBand="1" w:evenHBand="0" w:firstRowFirstColumn="0" w:firstRowLastColumn="0" w:lastRowFirstColumn="0" w:lastRowLastColumn="0"/>
            </w:pPr>
            <w:r>
              <w:t>Possibilité de faire des calculs comparant les passages prévus vs. réels</w:t>
            </w:r>
          </w:p>
          <w:p w14:paraId="23268965" w14:textId="3C53A51E" w:rsidR="008173ED" w:rsidRPr="003A5EA7" w:rsidRDefault="008173ED" w:rsidP="008173ED">
            <w:pPr>
              <w:pStyle w:val="Paragraphedeliste"/>
              <w:cnfStyle w:val="000000100000" w:firstRow="0" w:lastRow="0" w:firstColumn="0" w:lastColumn="0" w:oddVBand="0" w:evenVBand="0" w:oddHBand="1" w:evenHBand="0" w:firstRowFirstColumn="0" w:firstRowLastColumn="0" w:lastRowFirstColumn="0" w:lastRowLastColumn="0"/>
            </w:pPr>
            <w:r>
              <w:t>API gratuite à utiliser</w:t>
            </w:r>
          </w:p>
        </w:tc>
        <w:tc>
          <w:tcPr>
            <w:tcW w:w="833" w:type="pct"/>
          </w:tcPr>
          <w:p w14:paraId="29D7742A" w14:textId="77777777" w:rsidR="001A3BAF" w:rsidRDefault="008173ED" w:rsidP="008173ED">
            <w:pPr>
              <w:pStyle w:val="Paragraphedeliste"/>
              <w:cnfStyle w:val="000000100000" w:firstRow="0" w:lastRow="0" w:firstColumn="0" w:lastColumn="0" w:oddVBand="0" w:evenVBand="0" w:oddHBand="1" w:evenHBand="0" w:firstRowFirstColumn="0" w:firstRowLastColumn="0" w:lastRowFirstColumn="0" w:lastRowLastColumn="0"/>
            </w:pPr>
            <w:r>
              <w:t>Inscription requise</w:t>
            </w:r>
          </w:p>
          <w:p w14:paraId="5110F53D" w14:textId="77777777" w:rsidR="008173ED" w:rsidRDefault="008173ED" w:rsidP="008173ED">
            <w:pPr>
              <w:pStyle w:val="Paragraphedeliste"/>
              <w:cnfStyle w:val="000000100000" w:firstRow="0" w:lastRow="0" w:firstColumn="0" w:lastColumn="0" w:oddVBand="0" w:evenVBand="0" w:oddHBand="1" w:evenHBand="0" w:firstRowFirstColumn="0" w:firstRowLastColumn="0" w:lastRowFirstColumn="0" w:lastRowLastColumn="0"/>
            </w:pPr>
            <w:r>
              <w:t>Plus complexe à intégrer que les données statiques</w:t>
            </w:r>
          </w:p>
          <w:p w14:paraId="1871A403" w14:textId="7F986395" w:rsidR="008173ED" w:rsidRPr="003A5EA7" w:rsidRDefault="008173ED" w:rsidP="008173ED">
            <w:pPr>
              <w:pStyle w:val="Paragraphedeliste"/>
              <w:cnfStyle w:val="000000100000" w:firstRow="0" w:lastRow="0" w:firstColumn="0" w:lastColumn="0" w:oddVBand="0" w:evenVBand="0" w:oddHBand="1" w:evenHBand="0" w:firstRowFirstColumn="0" w:firstRowLastColumn="0" w:lastRowFirstColumn="0" w:lastRowLastColumn="0"/>
            </w:pPr>
            <w:r>
              <w:t>Type d’informations et d’API propre à la STM (moins réutilisable)</w:t>
            </w:r>
          </w:p>
        </w:tc>
        <w:tc>
          <w:tcPr>
            <w:tcW w:w="833" w:type="pct"/>
          </w:tcPr>
          <w:p w14:paraId="182E97B1" w14:textId="77777777" w:rsidR="008173ED" w:rsidRDefault="00CA08FB" w:rsidP="006D76DE">
            <w:pPr>
              <w:cnfStyle w:val="000000100000" w:firstRow="0" w:lastRow="0" w:firstColumn="0" w:lastColumn="0" w:oddVBand="0" w:evenVBand="0" w:oddHBand="1" w:evenHBand="0" w:firstRowFirstColumn="0" w:firstRowLastColumn="0" w:lastRowFirstColumn="0" w:lastRowLastColumn="0"/>
            </w:pPr>
            <w:hyperlink r:id="rId13" w:history="1">
              <w:r w:rsidR="008173ED" w:rsidRPr="003E1BD6">
                <w:rPr>
                  <w:rStyle w:val="Lienhypertexte"/>
                </w:rPr>
                <w:t>https://www.stm.info/fr/a-propos/developpeurs</w:t>
              </w:r>
            </w:hyperlink>
          </w:p>
          <w:p w14:paraId="0DAFE2D1" w14:textId="77777777" w:rsidR="006D76DE" w:rsidRDefault="006D76DE" w:rsidP="006D76DE">
            <w:pPr>
              <w:cnfStyle w:val="000000100000" w:firstRow="0" w:lastRow="0" w:firstColumn="0" w:lastColumn="0" w:oddVBand="0" w:evenVBand="0" w:oddHBand="1" w:evenHBand="0" w:firstRowFirstColumn="0" w:firstRowLastColumn="0" w:lastRowFirstColumn="0" w:lastRowLastColumn="0"/>
            </w:pPr>
          </w:p>
          <w:p w14:paraId="0E363B8D" w14:textId="2044E272" w:rsidR="001A3BAF" w:rsidRDefault="00CA08FB" w:rsidP="006D76DE">
            <w:pPr>
              <w:cnfStyle w:val="000000100000" w:firstRow="0" w:lastRow="0" w:firstColumn="0" w:lastColumn="0" w:oddVBand="0" w:evenVBand="0" w:oddHBand="1" w:evenHBand="0" w:firstRowFirstColumn="0" w:firstRowLastColumn="0" w:lastRowFirstColumn="0" w:lastRowLastColumn="0"/>
            </w:pPr>
            <w:hyperlink r:id="rId14" w:anchor="/login" w:history="1">
              <w:r w:rsidR="008173ED">
                <w:rPr>
                  <w:rStyle w:val="Lienhypertexte"/>
                </w:rPr>
                <w:t>GTFS-Realtime</w:t>
              </w:r>
            </w:hyperlink>
          </w:p>
          <w:p w14:paraId="5AADC308" w14:textId="2BA9B146" w:rsidR="006D76DE" w:rsidRPr="003A5EA7" w:rsidRDefault="006D76DE" w:rsidP="006D76DE">
            <w:pPr>
              <w:cnfStyle w:val="000000100000" w:firstRow="0" w:lastRow="0" w:firstColumn="0" w:lastColumn="0" w:oddVBand="0" w:evenVBand="0" w:oddHBand="1" w:evenHBand="0" w:firstRowFirstColumn="0" w:firstRowLastColumn="0" w:lastRowFirstColumn="0" w:lastRowLastColumn="0"/>
            </w:pPr>
          </w:p>
        </w:tc>
        <w:tc>
          <w:tcPr>
            <w:tcW w:w="834" w:type="pct"/>
          </w:tcPr>
          <w:p w14:paraId="571FEFBC" w14:textId="43532452" w:rsidR="001A3BAF" w:rsidRPr="003A5EA7" w:rsidRDefault="00676CC0" w:rsidP="00587E38">
            <w:pPr>
              <w:spacing w:line="259" w:lineRule="auto"/>
              <w:cnfStyle w:val="000000100000" w:firstRow="0" w:lastRow="0" w:firstColumn="0" w:lastColumn="0" w:oddVBand="0" w:evenVBand="0" w:oddHBand="1" w:evenHBand="0" w:firstRowFirstColumn="0" w:firstRowLastColumn="0" w:lastRowFirstColumn="0" w:lastRowLastColumn="0"/>
            </w:pPr>
            <w:r>
              <w:t>Les données temps réel permettraient des analyses plus poussées que celles demandées dans le besoin, mais elles sont un peu plus complexe à intégrer.</w:t>
            </w:r>
          </w:p>
        </w:tc>
      </w:tr>
      <w:tr w:rsidR="009F0D0E" w:rsidRPr="003A5EA7" w14:paraId="2403E4FB" w14:textId="77777777" w:rsidTr="00587E38">
        <w:tc>
          <w:tcPr>
            <w:cnfStyle w:val="001000000000" w:firstRow="0" w:lastRow="0" w:firstColumn="1" w:lastColumn="0" w:oddVBand="0" w:evenVBand="0" w:oddHBand="0" w:evenHBand="0" w:firstRowFirstColumn="0" w:firstRowLastColumn="0" w:lastRowFirstColumn="0" w:lastRowLastColumn="0"/>
            <w:tcW w:w="833" w:type="pct"/>
          </w:tcPr>
          <w:p w14:paraId="3C16A5DF" w14:textId="422E3479" w:rsidR="009F0D0E" w:rsidRDefault="009F0D0E" w:rsidP="00587E38">
            <w:r>
              <w:t>Données GTFS statiques</w:t>
            </w:r>
          </w:p>
        </w:tc>
        <w:tc>
          <w:tcPr>
            <w:tcW w:w="833" w:type="pct"/>
          </w:tcPr>
          <w:p w14:paraId="4BE63421" w14:textId="3D149773" w:rsidR="009F0D0E" w:rsidRDefault="009F0D0E" w:rsidP="00587E38">
            <w:pPr>
              <w:cnfStyle w:val="000000000000" w:firstRow="0" w:lastRow="0" w:firstColumn="0" w:lastColumn="0" w:oddVBand="0" w:evenVBand="0" w:oddHBand="0" w:evenHBand="0" w:firstRowFirstColumn="0" w:firstRowLastColumn="0" w:lastRowFirstColumn="0" w:lastRowLastColumn="0"/>
            </w:pPr>
            <w:r>
              <w:t>Toutes les informations sur les arrêts et horaires planifiés des autobus sont contenues dans un fichier ZIP au format GTFS.</w:t>
            </w:r>
          </w:p>
        </w:tc>
        <w:tc>
          <w:tcPr>
            <w:tcW w:w="834" w:type="pct"/>
          </w:tcPr>
          <w:p w14:paraId="37F22497" w14:textId="6FA68F89" w:rsidR="009F0D0E" w:rsidRDefault="009F0D0E" w:rsidP="008173ED">
            <w:pPr>
              <w:pStyle w:val="Paragraphedeliste"/>
              <w:cnfStyle w:val="000000000000" w:firstRow="0" w:lastRow="0" w:firstColumn="0" w:lastColumn="0" w:oddVBand="0" w:evenVBand="0" w:oddHBand="0" w:evenHBand="0" w:firstRowFirstColumn="0" w:firstRowLastColumn="0" w:lastRowFirstColumn="0" w:lastRowLastColumn="0"/>
            </w:pPr>
            <w:r>
              <w:t>Simplicité d’accès aux données</w:t>
            </w:r>
          </w:p>
          <w:p w14:paraId="46B3C8E0" w14:textId="77777777" w:rsidR="009F0D0E" w:rsidRDefault="009F0D0E" w:rsidP="008173ED">
            <w:pPr>
              <w:pStyle w:val="Paragraphedeliste"/>
              <w:cnfStyle w:val="000000000000" w:firstRow="0" w:lastRow="0" w:firstColumn="0" w:lastColumn="0" w:oddVBand="0" w:evenVBand="0" w:oddHBand="0" w:evenHBand="0" w:firstRowFirstColumn="0" w:firstRowLastColumn="0" w:lastRowFirstColumn="0" w:lastRowLastColumn="0"/>
            </w:pPr>
            <w:r>
              <w:t>Aucune connexion internet ou clé d’API requise</w:t>
            </w:r>
          </w:p>
          <w:p w14:paraId="596AA0D7" w14:textId="7DBCF268" w:rsidR="00C70FF3" w:rsidRPr="003A5EA7" w:rsidRDefault="00C70FF3" w:rsidP="008173ED">
            <w:pPr>
              <w:pStyle w:val="Paragraphedeliste"/>
              <w:cnfStyle w:val="000000000000" w:firstRow="0" w:lastRow="0" w:firstColumn="0" w:lastColumn="0" w:oddVBand="0" w:evenVBand="0" w:oddHBand="0" w:evenHBand="0" w:firstRowFirstColumn="0" w:firstRowLastColumn="0" w:lastRowFirstColumn="0" w:lastRowLastColumn="0"/>
            </w:pPr>
            <w:r>
              <w:t>Données dans un format standard</w:t>
            </w:r>
          </w:p>
        </w:tc>
        <w:tc>
          <w:tcPr>
            <w:tcW w:w="833" w:type="pct"/>
          </w:tcPr>
          <w:p w14:paraId="39F194C9" w14:textId="77777777" w:rsidR="009F0D0E" w:rsidRDefault="009F0D0E" w:rsidP="008173ED">
            <w:pPr>
              <w:pStyle w:val="Paragraphedeliste"/>
              <w:cnfStyle w:val="000000000000" w:firstRow="0" w:lastRow="0" w:firstColumn="0" w:lastColumn="0" w:oddVBand="0" w:evenVBand="0" w:oddHBand="0" w:evenHBand="0" w:firstRowFirstColumn="0" w:firstRowLastColumn="0" w:lastRowFirstColumn="0" w:lastRowLastColumn="0"/>
            </w:pPr>
            <w:r>
              <w:t>Limité aux données statiques (planifiées)</w:t>
            </w:r>
          </w:p>
          <w:p w14:paraId="6AA9438D" w14:textId="680C0A54" w:rsidR="00C70FF3" w:rsidRPr="003A5EA7" w:rsidRDefault="00C70FF3" w:rsidP="008173ED">
            <w:pPr>
              <w:pStyle w:val="Paragraphedeliste"/>
              <w:cnfStyle w:val="000000000000" w:firstRow="0" w:lastRow="0" w:firstColumn="0" w:lastColumn="0" w:oddVBand="0" w:evenVBand="0" w:oddHBand="0" w:evenHBand="0" w:firstRowFirstColumn="0" w:firstRowLastColumn="0" w:lastRowFirstColumn="0" w:lastRowLastColumn="0"/>
            </w:pPr>
            <w:r>
              <w:t>Doit être mis à jour une fois par saison</w:t>
            </w:r>
          </w:p>
        </w:tc>
        <w:tc>
          <w:tcPr>
            <w:tcW w:w="833" w:type="pct"/>
          </w:tcPr>
          <w:p w14:paraId="09202727" w14:textId="7C5E00B7" w:rsidR="009F0D0E" w:rsidRDefault="00CA08FB" w:rsidP="006D76DE">
            <w:pPr>
              <w:cnfStyle w:val="000000000000" w:firstRow="0" w:lastRow="0" w:firstColumn="0" w:lastColumn="0" w:oddVBand="0" w:evenVBand="0" w:oddHBand="0" w:evenHBand="0" w:firstRowFirstColumn="0" w:firstRowLastColumn="0" w:lastRowFirstColumn="0" w:lastRowLastColumn="0"/>
            </w:pPr>
            <w:hyperlink r:id="rId15" w:history="1">
              <w:r w:rsidR="00C70FF3" w:rsidRPr="003E1BD6">
                <w:rPr>
                  <w:rStyle w:val="Lienhypertexte"/>
                </w:rPr>
                <w:t>https://www.stm.info/fr/a-propos/developpeurs</w:t>
              </w:r>
            </w:hyperlink>
          </w:p>
          <w:p w14:paraId="3D459C00" w14:textId="77777777" w:rsidR="006D76DE" w:rsidRDefault="006D76DE" w:rsidP="006D76DE">
            <w:pPr>
              <w:cnfStyle w:val="000000000000" w:firstRow="0" w:lastRow="0" w:firstColumn="0" w:lastColumn="0" w:oddVBand="0" w:evenVBand="0" w:oddHBand="0" w:evenHBand="0" w:firstRowFirstColumn="0" w:firstRowLastColumn="0" w:lastRowFirstColumn="0" w:lastRowLastColumn="0"/>
            </w:pPr>
          </w:p>
          <w:p w14:paraId="3EC85438" w14:textId="43AFA60D" w:rsidR="00C70FF3" w:rsidRDefault="00CA08FB" w:rsidP="006D76DE">
            <w:pPr>
              <w:cnfStyle w:val="000000000000" w:firstRow="0" w:lastRow="0" w:firstColumn="0" w:lastColumn="0" w:oddVBand="0" w:evenVBand="0" w:oddHBand="0" w:evenHBand="0" w:firstRowFirstColumn="0" w:firstRowLastColumn="0" w:lastRowFirstColumn="0" w:lastRowLastColumn="0"/>
            </w:pPr>
            <w:hyperlink r:id="rId16" w:history="1">
              <w:r w:rsidR="006D76DE" w:rsidRPr="003E1BD6">
                <w:rPr>
                  <w:rStyle w:val="Lienhypertexte"/>
                </w:rPr>
                <w:t>https://www.stm.info/fr/a-propos/developpeurs/description-des-donnees-disponibles</w:t>
              </w:r>
            </w:hyperlink>
          </w:p>
          <w:p w14:paraId="79C7D80E" w14:textId="77777777" w:rsidR="006D76DE" w:rsidRDefault="006D76DE" w:rsidP="006D76DE">
            <w:pPr>
              <w:cnfStyle w:val="000000000000" w:firstRow="0" w:lastRow="0" w:firstColumn="0" w:lastColumn="0" w:oddVBand="0" w:evenVBand="0" w:oddHBand="0" w:evenHBand="0" w:firstRowFirstColumn="0" w:firstRowLastColumn="0" w:lastRowFirstColumn="0" w:lastRowLastColumn="0"/>
            </w:pPr>
          </w:p>
          <w:p w14:paraId="7A916431" w14:textId="79B1E149" w:rsidR="008173ED" w:rsidRPr="003A5EA7" w:rsidRDefault="00CA08FB" w:rsidP="006D76DE">
            <w:pPr>
              <w:cnfStyle w:val="000000000000" w:firstRow="0" w:lastRow="0" w:firstColumn="0" w:lastColumn="0" w:oddVBand="0" w:evenVBand="0" w:oddHBand="0" w:evenHBand="0" w:firstRowFirstColumn="0" w:firstRowLastColumn="0" w:lastRowFirstColumn="0" w:lastRowLastColumn="0"/>
            </w:pPr>
            <w:hyperlink r:id="rId17" w:history="1">
              <w:r w:rsidR="008173ED" w:rsidRPr="003E1BD6">
                <w:rPr>
                  <w:rStyle w:val="Lienhypertexte"/>
                </w:rPr>
                <w:t>https://developers.google.com/transit/gtfs?hl=fr</w:t>
              </w:r>
            </w:hyperlink>
          </w:p>
        </w:tc>
        <w:tc>
          <w:tcPr>
            <w:tcW w:w="834" w:type="pct"/>
          </w:tcPr>
          <w:p w14:paraId="36BDA230" w14:textId="08216E9A" w:rsidR="009F0D0E" w:rsidRPr="003A5EA7" w:rsidRDefault="00C70FF3" w:rsidP="00587E38">
            <w:pPr>
              <w:cnfStyle w:val="000000000000" w:firstRow="0" w:lastRow="0" w:firstColumn="0" w:lastColumn="0" w:oddVBand="0" w:evenVBand="0" w:oddHBand="0" w:evenHBand="0" w:firstRowFirstColumn="0" w:firstRowLastColumn="0" w:lastRowFirstColumn="0" w:lastRowLastColumn="0"/>
            </w:pPr>
            <w:r>
              <w:t>Pour répondre au besoin énoncé, les données statiques sont suffisantes (mais elles limiteraient peut-être les améliorations futures).</w:t>
            </w:r>
          </w:p>
        </w:tc>
      </w:tr>
      <w:tr w:rsidR="009F0D0E" w:rsidRPr="003A5EA7" w14:paraId="25FEB2F6"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849F147" w14:textId="4EDAB347" w:rsidR="009F0D0E" w:rsidRDefault="00CA5600" w:rsidP="00587E38">
            <w:r>
              <w:t>Base de données</w:t>
            </w:r>
          </w:p>
        </w:tc>
        <w:tc>
          <w:tcPr>
            <w:tcW w:w="833" w:type="pct"/>
          </w:tcPr>
          <w:p w14:paraId="27BA1AAB" w14:textId="15AA7FCE" w:rsidR="009F0D0E" w:rsidRDefault="00CA5600" w:rsidP="00587E38">
            <w:pPr>
              <w:cnfStyle w:val="000000100000" w:firstRow="0" w:lastRow="0" w:firstColumn="0" w:lastColumn="0" w:oddVBand="0" w:evenVBand="0" w:oddHBand="1" w:evenHBand="0" w:firstRowFirstColumn="0" w:firstRowLastColumn="0" w:lastRowFirstColumn="0" w:lastRowLastColumn="0"/>
            </w:pPr>
            <w:r>
              <w:t>Une base de données n’est pas nécessaire à priori pour répondre au besoin énoncé.</w:t>
            </w:r>
          </w:p>
        </w:tc>
        <w:tc>
          <w:tcPr>
            <w:tcW w:w="834" w:type="pct"/>
          </w:tcPr>
          <w:p w14:paraId="299DDED9" w14:textId="0AEA4314" w:rsidR="009F0D0E" w:rsidRPr="003A5EA7" w:rsidRDefault="00CA5600" w:rsidP="00587E38">
            <w:pPr>
              <w:cnfStyle w:val="000000100000" w:firstRow="0" w:lastRow="0" w:firstColumn="0" w:lastColumn="0" w:oddVBand="0" w:evenVBand="0" w:oddHBand="1" w:evenHBand="0" w:firstRowFirstColumn="0" w:firstRowLastColumn="0" w:lastRowFirstColumn="0" w:lastRowLastColumn="0"/>
            </w:pPr>
            <w:r>
              <w:t>n/a</w:t>
            </w:r>
          </w:p>
        </w:tc>
        <w:tc>
          <w:tcPr>
            <w:tcW w:w="833" w:type="pct"/>
          </w:tcPr>
          <w:p w14:paraId="287B04AC" w14:textId="2FC577E2" w:rsidR="009F0D0E" w:rsidRPr="003A5EA7" w:rsidRDefault="00CA5600" w:rsidP="00587E38">
            <w:pPr>
              <w:cnfStyle w:val="000000100000" w:firstRow="0" w:lastRow="0" w:firstColumn="0" w:lastColumn="0" w:oddVBand="0" w:evenVBand="0" w:oddHBand="1" w:evenHBand="0" w:firstRowFirstColumn="0" w:firstRowLastColumn="0" w:lastRowFirstColumn="0" w:lastRowLastColumn="0"/>
            </w:pPr>
            <w:r>
              <w:t>n/a</w:t>
            </w:r>
          </w:p>
        </w:tc>
        <w:tc>
          <w:tcPr>
            <w:tcW w:w="833" w:type="pct"/>
          </w:tcPr>
          <w:p w14:paraId="126F0C29" w14:textId="17321631" w:rsidR="009F0D0E" w:rsidRPr="003A5EA7" w:rsidRDefault="00CA5600" w:rsidP="00587E38">
            <w:pPr>
              <w:cnfStyle w:val="000000100000" w:firstRow="0" w:lastRow="0" w:firstColumn="0" w:lastColumn="0" w:oddVBand="0" w:evenVBand="0" w:oddHBand="1" w:evenHBand="0" w:firstRowFirstColumn="0" w:firstRowLastColumn="0" w:lastRowFirstColumn="0" w:lastRowLastColumn="0"/>
            </w:pPr>
            <w:r>
              <w:t>n/a</w:t>
            </w:r>
          </w:p>
        </w:tc>
        <w:tc>
          <w:tcPr>
            <w:tcW w:w="834" w:type="pct"/>
          </w:tcPr>
          <w:p w14:paraId="493233EC" w14:textId="552ECC0E" w:rsidR="009F0D0E" w:rsidRPr="003A5EA7" w:rsidRDefault="00CA5600" w:rsidP="00587E38">
            <w:pPr>
              <w:cnfStyle w:val="000000100000" w:firstRow="0" w:lastRow="0" w:firstColumn="0" w:lastColumn="0" w:oddVBand="0" w:evenVBand="0" w:oddHBand="1" w:evenHBand="0" w:firstRowFirstColumn="0" w:firstRowLastColumn="0" w:lastRowFirstColumn="0" w:lastRowLastColumn="0"/>
            </w:pPr>
            <w:r>
              <w:t>Une version future de l’application pourrait mettre des données en cache ou conserver des données historiques à l’aide d’une base de données, mais ce n’est pas demandé dans le besoin énoncé.</w:t>
            </w:r>
          </w:p>
        </w:tc>
      </w:tr>
    </w:tbl>
    <w:p w14:paraId="5B858F58" w14:textId="77777777" w:rsidR="001B1394" w:rsidRPr="001B1394" w:rsidRDefault="001B1394" w:rsidP="001B1394"/>
    <w:p w14:paraId="2DD906D9" w14:textId="77777777" w:rsidR="001D7882" w:rsidRDefault="001D7882" w:rsidP="001B1394">
      <w:pPr>
        <w:pStyle w:val="Titre2"/>
      </w:pPr>
      <w:bookmarkStart w:id="4" w:name="_Toc144118372"/>
      <w:r>
        <w:lastRenderedPageBreak/>
        <w:t>Langages</w:t>
      </w:r>
      <w:r w:rsidR="001A3BAF">
        <w:t xml:space="preserve">, </w:t>
      </w:r>
      <w:r>
        <w:t>librairies</w:t>
      </w:r>
      <w:r w:rsidR="001A3BAF">
        <w:t xml:space="preserve"> et </w:t>
      </w:r>
      <w:r w:rsidR="001A3BAF" w:rsidRPr="001A3BAF">
        <w:rPr>
          <w:i/>
          <w:iCs/>
        </w:rPr>
        <w:t>frameworks</w:t>
      </w:r>
      <w:bookmarkEnd w:id="4"/>
    </w:p>
    <w:p w14:paraId="79E8918A" w14:textId="77777777" w:rsidR="001D7882" w:rsidRPr="00BB2AB2" w:rsidRDefault="001D7882" w:rsidP="001D7882">
      <w:pPr>
        <w:rPr>
          <w:i/>
          <w:iCs/>
        </w:rPr>
      </w:pPr>
      <w:r>
        <w:t xml:space="preserve">Quels langages de programmation et quelles librairies </w:t>
      </w:r>
      <w:r w:rsidR="001A3BAF">
        <w:t xml:space="preserve">ou </w:t>
      </w:r>
      <w:r w:rsidR="001A3BAF" w:rsidRPr="001A3BAF">
        <w:rPr>
          <w:i/>
          <w:iCs/>
        </w:rPr>
        <w:t>frameworks</w:t>
      </w:r>
      <w:r w:rsidR="001A3BAF">
        <w:t xml:space="preserve"> </w:t>
      </w:r>
      <w:r w:rsidR="003F51B3">
        <w:t xml:space="preserve">de ces langages </w:t>
      </w:r>
      <w:r>
        <w:t>pourraient répondre au besoin?</w:t>
      </w:r>
      <w:r w:rsidR="00BB2AB2">
        <w:br/>
      </w:r>
      <w:r w:rsidR="00BB2AB2">
        <w:rPr>
          <w:i/>
          <w:iCs/>
        </w:rPr>
        <w:t>Conseil</w:t>
      </w:r>
      <w:r w:rsidR="00BB2AB2" w:rsidRPr="00BB2AB2">
        <w:rPr>
          <w:i/>
          <w:iCs/>
        </w:rPr>
        <w:t> : Le choix des librairies</w:t>
      </w:r>
      <w:r w:rsidR="00E04B5A">
        <w:rPr>
          <w:i/>
          <w:iCs/>
        </w:rPr>
        <w:t xml:space="preserve"> ou </w:t>
      </w:r>
      <w:r w:rsidR="00BB2AB2" w:rsidRPr="00BB2AB2">
        <w:rPr>
          <w:i/>
          <w:iCs/>
        </w:rPr>
        <w:t xml:space="preserve">frameworks est souvent plus important que le choix du langage lui-même, donc </w:t>
      </w:r>
      <w:r w:rsidR="00BB2AB2">
        <w:rPr>
          <w:i/>
          <w:iCs/>
        </w:rPr>
        <w:t>mieux vaut commencer</w:t>
      </w:r>
      <w:r w:rsidR="00BB2AB2" w:rsidRPr="00BB2AB2">
        <w:rPr>
          <w:i/>
          <w:iCs/>
        </w:rPr>
        <w:t xml:space="preserve"> par là.</w:t>
      </w:r>
    </w:p>
    <w:tbl>
      <w:tblPr>
        <w:tblStyle w:val="TableauGrille4-Accentuation5"/>
        <w:tblW w:w="5000" w:type="pct"/>
        <w:tblLayout w:type="fixed"/>
        <w:tblLook w:val="04A0" w:firstRow="1" w:lastRow="0" w:firstColumn="1" w:lastColumn="0" w:noHBand="0" w:noVBand="1"/>
      </w:tblPr>
      <w:tblGrid>
        <w:gridCol w:w="1414"/>
        <w:gridCol w:w="2270"/>
        <w:gridCol w:w="2975"/>
        <w:gridCol w:w="3116"/>
        <w:gridCol w:w="3689"/>
        <w:gridCol w:w="3806"/>
      </w:tblGrid>
      <w:tr w:rsidR="0069758D" w:rsidRPr="003A5EA7" w14:paraId="56CDF66C" w14:textId="77777777" w:rsidTr="006975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9" w:type="pct"/>
          </w:tcPr>
          <w:p w14:paraId="6A244BBF" w14:textId="77777777" w:rsidR="001A3BAF" w:rsidRPr="003A5EA7" w:rsidRDefault="001A3BAF" w:rsidP="00587E38">
            <w:pPr>
              <w:spacing w:line="259" w:lineRule="auto"/>
            </w:pPr>
            <w:r w:rsidRPr="003A5EA7">
              <w:t>Nom</w:t>
            </w:r>
            <w:r>
              <w:t xml:space="preserve"> de la technologie</w:t>
            </w:r>
          </w:p>
        </w:tc>
        <w:tc>
          <w:tcPr>
            <w:tcW w:w="657" w:type="pct"/>
          </w:tcPr>
          <w:p w14:paraId="0D7ADEE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61" w:type="pct"/>
          </w:tcPr>
          <w:p w14:paraId="3DC5980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902" w:type="pct"/>
          </w:tcPr>
          <w:p w14:paraId="606573F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1068" w:type="pct"/>
          </w:tcPr>
          <w:p w14:paraId="2F1FCD5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1102" w:type="pct"/>
          </w:tcPr>
          <w:p w14:paraId="7216267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69758D" w:rsidRPr="003A5EA7" w14:paraId="2D9C873F" w14:textId="77777777" w:rsidTr="0069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367375C3" w14:textId="2CD1D1E1" w:rsidR="001A3BAF" w:rsidRPr="003A5EA7" w:rsidRDefault="009E0A27" w:rsidP="00587E38">
            <w:pPr>
              <w:spacing w:line="259" w:lineRule="auto"/>
            </w:pPr>
            <w:r>
              <w:t>Python</w:t>
            </w:r>
          </w:p>
        </w:tc>
        <w:tc>
          <w:tcPr>
            <w:tcW w:w="657" w:type="pct"/>
          </w:tcPr>
          <w:p w14:paraId="06797C3B" w14:textId="5E6B02F1" w:rsidR="001A3BAF" w:rsidRPr="003A5EA7" w:rsidRDefault="009E0A27" w:rsidP="00587E38">
            <w:pPr>
              <w:spacing w:line="259" w:lineRule="auto"/>
              <w:cnfStyle w:val="000000100000" w:firstRow="0" w:lastRow="0" w:firstColumn="0" w:lastColumn="0" w:oddVBand="0" w:evenVBand="0" w:oddHBand="1" w:evenHBand="0" w:firstRowFirstColumn="0" w:firstRowLastColumn="0" w:lastRowFirstColumn="0" w:lastRowLastColumn="0"/>
            </w:pPr>
            <w:r>
              <w:t>Langage de programmation</w:t>
            </w:r>
            <w:r w:rsidR="0069758D">
              <w:t xml:space="preserve"> orienté-objet et fonctionnel avec typage dynamique.</w:t>
            </w:r>
          </w:p>
        </w:tc>
        <w:tc>
          <w:tcPr>
            <w:tcW w:w="861" w:type="pct"/>
          </w:tcPr>
          <w:p w14:paraId="0851BE9B" w14:textId="77777777" w:rsidR="001A3BAF" w:rsidRDefault="009E0A27" w:rsidP="009E0A27">
            <w:pPr>
              <w:pStyle w:val="Paragraphedeliste"/>
              <w:cnfStyle w:val="000000100000" w:firstRow="0" w:lastRow="0" w:firstColumn="0" w:lastColumn="0" w:oddVBand="0" w:evenVBand="0" w:oddHBand="1" w:evenHBand="0" w:firstRowFirstColumn="0" w:firstRowLastColumn="0" w:lastRowFirstColumn="0" w:lastRowLastColumn="0"/>
            </w:pPr>
            <w:r>
              <w:t>Facile à apprendre</w:t>
            </w:r>
          </w:p>
          <w:p w14:paraId="10D4B010" w14:textId="774E8E4D" w:rsidR="009E0A27" w:rsidRDefault="009E0A27" w:rsidP="009E0A27">
            <w:pPr>
              <w:pStyle w:val="Paragraphedeliste"/>
              <w:cnfStyle w:val="000000100000" w:firstRow="0" w:lastRow="0" w:firstColumn="0" w:lastColumn="0" w:oddVBand="0" w:evenVBand="0" w:oddHBand="1" w:evenHBand="0" w:firstRowFirstColumn="0" w:firstRowLastColumn="0" w:lastRowFirstColumn="0" w:lastRowLastColumn="0"/>
            </w:pPr>
            <w:r>
              <w:t>Énormément de librairies existantes pour le traitement des données</w:t>
            </w:r>
          </w:p>
          <w:p w14:paraId="7D9F945C" w14:textId="0E2E38CE" w:rsidR="009E0A27" w:rsidRPr="003A5EA7" w:rsidRDefault="009E0A27" w:rsidP="009E0A27">
            <w:pPr>
              <w:pStyle w:val="Paragraphedeliste"/>
              <w:cnfStyle w:val="000000100000" w:firstRow="0" w:lastRow="0" w:firstColumn="0" w:lastColumn="0" w:oddVBand="0" w:evenVBand="0" w:oddHBand="1" w:evenHBand="0" w:firstRowFirstColumn="0" w:firstRowLastColumn="0" w:lastRowFirstColumn="0" w:lastRowLastColumn="0"/>
            </w:pPr>
            <w:r>
              <w:t>Très utilisé; beaucoup de tutoriels disponibles</w:t>
            </w:r>
          </w:p>
        </w:tc>
        <w:tc>
          <w:tcPr>
            <w:tcW w:w="902" w:type="pct"/>
          </w:tcPr>
          <w:p w14:paraId="53803091" w14:textId="77777777" w:rsidR="001A3BAF" w:rsidRDefault="009E0A27" w:rsidP="009E0A27">
            <w:pPr>
              <w:pStyle w:val="Paragraphedeliste"/>
              <w:cnfStyle w:val="000000100000" w:firstRow="0" w:lastRow="0" w:firstColumn="0" w:lastColumn="0" w:oddVBand="0" w:evenVBand="0" w:oddHBand="1" w:evenHBand="0" w:firstRowFirstColumn="0" w:firstRowLastColumn="0" w:lastRowFirstColumn="0" w:lastRowLastColumn="0"/>
            </w:pPr>
            <w:r>
              <w:t>Performance limitée</w:t>
            </w:r>
          </w:p>
          <w:p w14:paraId="6E0B7EB6" w14:textId="7C264C23" w:rsidR="009E0A27" w:rsidRPr="003A5EA7" w:rsidRDefault="006D76DE" w:rsidP="009E0A27">
            <w:pPr>
              <w:pStyle w:val="Paragraphedeliste"/>
              <w:cnfStyle w:val="000000100000" w:firstRow="0" w:lastRow="0" w:firstColumn="0" w:lastColumn="0" w:oddVBand="0" w:evenVBand="0" w:oddHBand="1" w:evenHBand="0" w:firstRowFirstColumn="0" w:firstRowLastColumn="0" w:lastRowFirstColumn="0" w:lastRowLastColumn="0"/>
            </w:pPr>
            <w:r>
              <w:t>Beaucoup de développeurs amateurs =&gt; code des librairies parfois douteux</w:t>
            </w:r>
          </w:p>
        </w:tc>
        <w:tc>
          <w:tcPr>
            <w:tcW w:w="1068" w:type="pct"/>
          </w:tcPr>
          <w:p w14:paraId="75B6D6B2" w14:textId="50DCE724" w:rsidR="006D76DE" w:rsidRDefault="00CA08FB"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8" w:history="1">
              <w:r w:rsidR="006D76DE" w:rsidRPr="003E1BD6">
                <w:rPr>
                  <w:rStyle w:val="Lienhypertexte"/>
                </w:rPr>
                <w:t>https://www.python.org/about/gettingstarted/</w:t>
              </w:r>
            </w:hyperlink>
          </w:p>
          <w:p w14:paraId="284304C8" w14:textId="77777777" w:rsidR="006D76DE" w:rsidRDefault="006D76DE" w:rsidP="00587E38">
            <w:pPr>
              <w:spacing w:line="259" w:lineRule="auto"/>
              <w:cnfStyle w:val="000000100000" w:firstRow="0" w:lastRow="0" w:firstColumn="0" w:lastColumn="0" w:oddVBand="0" w:evenVBand="0" w:oddHBand="1" w:evenHBand="0" w:firstRowFirstColumn="0" w:firstRowLastColumn="0" w:lastRowFirstColumn="0" w:lastRowLastColumn="0"/>
            </w:pPr>
          </w:p>
          <w:p w14:paraId="39987BC5" w14:textId="75C4E01F" w:rsidR="001A3BAF" w:rsidRDefault="00CA08FB"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9" w:history="1">
              <w:r w:rsidR="006D76DE" w:rsidRPr="003E1BD6">
                <w:rPr>
                  <w:rStyle w:val="Lienhypertexte"/>
                </w:rPr>
                <w:t>https://www.learnpython.org/</w:t>
              </w:r>
            </w:hyperlink>
          </w:p>
          <w:p w14:paraId="4A08FE88" w14:textId="76B4856B" w:rsidR="006D76DE" w:rsidRPr="003A5EA7" w:rsidRDefault="006D76DE"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1102" w:type="pct"/>
          </w:tcPr>
          <w:p w14:paraId="56198F55" w14:textId="02B882FB" w:rsidR="001A3BAF" w:rsidRPr="003A5EA7" w:rsidRDefault="009E0A27" w:rsidP="00587E38">
            <w:pPr>
              <w:spacing w:line="259" w:lineRule="auto"/>
              <w:cnfStyle w:val="000000100000" w:firstRow="0" w:lastRow="0" w:firstColumn="0" w:lastColumn="0" w:oddVBand="0" w:evenVBand="0" w:oddHBand="1" w:evenHBand="0" w:firstRowFirstColumn="0" w:firstRowLastColumn="0" w:lastRowFirstColumn="0" w:lastRowLastColumn="0"/>
            </w:pPr>
            <w:r>
              <w:t xml:space="preserve">Étant donné que le besoin ne nécessite pas de faire des calculs en temps réel, les avantages de python </w:t>
            </w:r>
            <w:r w:rsidR="006D76DE">
              <w:t>en termes de facilité d’accès compensent nettement sa faible performance de calcul.</w:t>
            </w:r>
          </w:p>
        </w:tc>
      </w:tr>
      <w:tr w:rsidR="0069758D" w:rsidRPr="003A5EA7" w14:paraId="1A6AE64A" w14:textId="77777777" w:rsidTr="0069758D">
        <w:tc>
          <w:tcPr>
            <w:cnfStyle w:val="001000000000" w:firstRow="0" w:lastRow="0" w:firstColumn="1" w:lastColumn="0" w:oddVBand="0" w:evenVBand="0" w:oddHBand="0" w:evenHBand="0" w:firstRowFirstColumn="0" w:firstRowLastColumn="0" w:lastRowFirstColumn="0" w:lastRowLastColumn="0"/>
            <w:tcW w:w="409" w:type="pct"/>
          </w:tcPr>
          <w:p w14:paraId="7FBDE7AE" w14:textId="3FD8677E" w:rsidR="006D76DE" w:rsidRDefault="00123B88" w:rsidP="00587E38">
            <w:r>
              <w:t>GTFS-kit (librairie python)</w:t>
            </w:r>
          </w:p>
        </w:tc>
        <w:tc>
          <w:tcPr>
            <w:tcW w:w="657" w:type="pct"/>
          </w:tcPr>
          <w:p w14:paraId="336E09CE" w14:textId="70395BBD" w:rsidR="006D76DE" w:rsidRDefault="00123B88" w:rsidP="00587E38">
            <w:pPr>
              <w:cnfStyle w:val="000000000000" w:firstRow="0" w:lastRow="0" w:firstColumn="0" w:lastColumn="0" w:oddVBand="0" w:evenVBand="0" w:oddHBand="0" w:evenHBand="0" w:firstRowFirstColumn="0" w:firstRowLastColumn="0" w:lastRowFirstColumn="0" w:lastRowLastColumn="0"/>
            </w:pPr>
            <w:r>
              <w:t>Librairie pour lire et manipuler les données GTFS.</w:t>
            </w:r>
          </w:p>
        </w:tc>
        <w:tc>
          <w:tcPr>
            <w:tcW w:w="861" w:type="pct"/>
          </w:tcPr>
          <w:p w14:paraId="4B1684DA" w14:textId="77777777" w:rsidR="006D76DE" w:rsidRDefault="00123B88" w:rsidP="009E0A27">
            <w:pPr>
              <w:pStyle w:val="Paragraphedeliste"/>
              <w:cnfStyle w:val="000000000000" w:firstRow="0" w:lastRow="0" w:firstColumn="0" w:lastColumn="0" w:oddVBand="0" w:evenVBand="0" w:oddHBand="0" w:evenHBand="0" w:firstRowFirstColumn="0" w:firstRowLastColumn="0" w:lastRowFirstColumn="0" w:lastRowLastColumn="0"/>
            </w:pPr>
            <w:r>
              <w:t>Permet d’analyser les données GTFS automatiquement</w:t>
            </w:r>
          </w:p>
          <w:p w14:paraId="67B85E48" w14:textId="1B6F0765" w:rsidR="00123B88" w:rsidRDefault="00123B88" w:rsidP="009E0A27">
            <w:pPr>
              <w:pStyle w:val="Paragraphedeliste"/>
              <w:cnfStyle w:val="000000000000" w:firstRow="0" w:lastRow="0" w:firstColumn="0" w:lastColumn="0" w:oddVBand="0" w:evenVBand="0" w:oddHBand="0" w:evenHBand="0" w:firstRowFirstColumn="0" w:firstRowLastColumn="0" w:lastRowFirstColumn="0" w:lastRowLastColumn="0"/>
            </w:pPr>
            <w:r>
              <w:t>Régulièrement mis à jour</w:t>
            </w:r>
          </w:p>
          <w:p w14:paraId="1F7AE699" w14:textId="03C1B0ED" w:rsidR="00123B88" w:rsidRDefault="00123B88" w:rsidP="009E0A27">
            <w:pPr>
              <w:pStyle w:val="Paragraphedeliste"/>
              <w:cnfStyle w:val="000000000000" w:firstRow="0" w:lastRow="0" w:firstColumn="0" w:lastColumn="0" w:oddVBand="0" w:evenVBand="0" w:oddHBand="0" w:evenHBand="0" w:firstRowFirstColumn="0" w:firstRowLastColumn="0" w:lastRowFirstColumn="0" w:lastRowLastColumn="0"/>
            </w:pPr>
            <w:r>
              <w:t>Licence MIT</w:t>
            </w:r>
          </w:p>
        </w:tc>
        <w:tc>
          <w:tcPr>
            <w:tcW w:w="902" w:type="pct"/>
          </w:tcPr>
          <w:p w14:paraId="5C2ADF10" w14:textId="77777777" w:rsidR="00123B88" w:rsidRDefault="00123B88" w:rsidP="00123B88">
            <w:pPr>
              <w:pStyle w:val="Paragraphedeliste"/>
              <w:cnfStyle w:val="000000000000" w:firstRow="0" w:lastRow="0" w:firstColumn="0" w:lastColumn="0" w:oddVBand="0" w:evenVBand="0" w:oddHBand="0" w:evenHBand="0" w:firstRowFirstColumn="0" w:firstRowLastColumn="0" w:lastRowFirstColumn="0" w:lastRowLastColumn="0"/>
            </w:pPr>
            <w:r>
              <w:t>Relativement peu d’exemples d’utilisation disponibles en ligne</w:t>
            </w:r>
          </w:p>
          <w:p w14:paraId="48ED4F5A" w14:textId="4D98E52C" w:rsidR="00123B88" w:rsidRDefault="00123B88" w:rsidP="00123B88">
            <w:pPr>
              <w:pStyle w:val="Paragraphedeliste"/>
              <w:cnfStyle w:val="000000000000" w:firstRow="0" w:lastRow="0" w:firstColumn="0" w:lastColumn="0" w:oddVBand="0" w:evenVBand="0" w:oddHBand="0" w:evenHBand="0" w:firstRowFirstColumn="0" w:firstRowLastColumn="0" w:lastRowFirstColumn="0" w:lastRowLastColumn="0"/>
            </w:pPr>
            <w:r>
              <w:t>« </w:t>
            </w:r>
            <w:r w:rsidRPr="00123B88">
              <w:t>This project’s development status is Alpha. I use GTFS Kit for work and change it breakingly to suit my needs.</w:t>
            </w:r>
            <w:r>
              <w:t> »</w:t>
            </w:r>
          </w:p>
        </w:tc>
        <w:tc>
          <w:tcPr>
            <w:tcW w:w="1068" w:type="pct"/>
          </w:tcPr>
          <w:p w14:paraId="45720292" w14:textId="39A606A8" w:rsidR="006D76DE" w:rsidRDefault="00CA08FB" w:rsidP="00587E38">
            <w:pPr>
              <w:cnfStyle w:val="000000000000" w:firstRow="0" w:lastRow="0" w:firstColumn="0" w:lastColumn="0" w:oddVBand="0" w:evenVBand="0" w:oddHBand="0" w:evenHBand="0" w:firstRowFirstColumn="0" w:firstRowLastColumn="0" w:lastRowFirstColumn="0" w:lastRowLastColumn="0"/>
            </w:pPr>
            <w:hyperlink r:id="rId20" w:history="1">
              <w:r w:rsidR="00123B88" w:rsidRPr="003E1BD6">
                <w:rPr>
                  <w:rStyle w:val="Lienhypertexte"/>
                </w:rPr>
                <w:t>https://pypi.org/project/gtfs-kit/</w:t>
              </w:r>
            </w:hyperlink>
          </w:p>
          <w:p w14:paraId="6ACDF626" w14:textId="77777777" w:rsidR="00123B88" w:rsidRDefault="00123B88" w:rsidP="00587E38">
            <w:pPr>
              <w:cnfStyle w:val="000000000000" w:firstRow="0" w:lastRow="0" w:firstColumn="0" w:lastColumn="0" w:oddVBand="0" w:evenVBand="0" w:oddHBand="0" w:evenHBand="0" w:firstRowFirstColumn="0" w:firstRowLastColumn="0" w:lastRowFirstColumn="0" w:lastRowLastColumn="0"/>
            </w:pPr>
          </w:p>
          <w:p w14:paraId="1690827B" w14:textId="4C09944D" w:rsidR="00123B88" w:rsidRDefault="00CA08FB" w:rsidP="00587E38">
            <w:pPr>
              <w:cnfStyle w:val="000000000000" w:firstRow="0" w:lastRow="0" w:firstColumn="0" w:lastColumn="0" w:oddVBand="0" w:evenVBand="0" w:oddHBand="0" w:evenHBand="0" w:firstRowFirstColumn="0" w:firstRowLastColumn="0" w:lastRowFirstColumn="0" w:lastRowLastColumn="0"/>
            </w:pPr>
            <w:hyperlink r:id="rId21" w:history="1">
              <w:r w:rsidR="00123B88" w:rsidRPr="003E1BD6">
                <w:rPr>
                  <w:rStyle w:val="Lienhypertexte"/>
                </w:rPr>
                <w:t>https://medium.com/analytics-vidhya/the-hitchhikers-guide-to-gtfs-with-python-e9790090952a</w:t>
              </w:r>
            </w:hyperlink>
          </w:p>
          <w:p w14:paraId="530A0C61" w14:textId="5D566A73" w:rsidR="00123B88" w:rsidRDefault="00123B88" w:rsidP="00587E38">
            <w:pPr>
              <w:cnfStyle w:val="000000000000" w:firstRow="0" w:lastRow="0" w:firstColumn="0" w:lastColumn="0" w:oddVBand="0" w:evenVBand="0" w:oddHBand="0" w:evenHBand="0" w:firstRowFirstColumn="0" w:firstRowLastColumn="0" w:lastRowFirstColumn="0" w:lastRowLastColumn="0"/>
            </w:pPr>
          </w:p>
        </w:tc>
        <w:tc>
          <w:tcPr>
            <w:tcW w:w="1102" w:type="pct"/>
          </w:tcPr>
          <w:p w14:paraId="675EBCCE" w14:textId="77777777" w:rsidR="006D76DE" w:rsidRDefault="00123B88" w:rsidP="00587E38">
            <w:pPr>
              <w:cnfStyle w:val="000000000000" w:firstRow="0" w:lastRow="0" w:firstColumn="0" w:lastColumn="0" w:oddVBand="0" w:evenVBand="0" w:oddHBand="0" w:evenHBand="0" w:firstRowFirstColumn="0" w:firstRowLastColumn="0" w:lastRowFirstColumn="0" w:lastRowLastColumn="0"/>
            </w:pPr>
            <w:r>
              <w:t>Cette librairie est seulement en version « alpha » donc elle n’est peut-être pas très robuste, mais il n’y a pas beaucoup d’autres options…</w:t>
            </w:r>
          </w:p>
          <w:p w14:paraId="01E40D77" w14:textId="77777777" w:rsidR="00123B88" w:rsidRDefault="00123B88" w:rsidP="00587E38">
            <w:pPr>
              <w:cnfStyle w:val="000000000000" w:firstRow="0" w:lastRow="0" w:firstColumn="0" w:lastColumn="0" w:oddVBand="0" w:evenVBand="0" w:oddHBand="0" w:evenHBand="0" w:firstRowFirstColumn="0" w:firstRowLastColumn="0" w:lastRowFirstColumn="0" w:lastRowLastColumn="0"/>
            </w:pPr>
          </w:p>
          <w:p w14:paraId="4389D987" w14:textId="08CC4561" w:rsidR="007A4D4F" w:rsidRDefault="007A4D4F" w:rsidP="00587E38">
            <w:pPr>
              <w:cnfStyle w:val="000000000000" w:firstRow="0" w:lastRow="0" w:firstColumn="0" w:lastColumn="0" w:oddVBand="0" w:evenVBand="0" w:oddHBand="0" w:evenHBand="0" w:firstRowFirstColumn="0" w:firstRowLastColumn="0" w:lastRowFirstColumn="0" w:lastRowLastColumn="0"/>
            </w:pPr>
            <w:r>
              <w:t>Note : Cette librairie remplace la précédente « GTFS-TK » disponible sur gtfs.org</w:t>
            </w:r>
          </w:p>
        </w:tc>
      </w:tr>
      <w:tr w:rsidR="008F1CB9" w:rsidRPr="003A5EA7" w14:paraId="163B4AB2"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4B61A285" w14:textId="77777777" w:rsidR="008F1CB9" w:rsidRDefault="008F1CB9" w:rsidP="00587E38">
            <w:r>
              <w:t>GeoPy (librairie python)</w:t>
            </w:r>
          </w:p>
        </w:tc>
        <w:tc>
          <w:tcPr>
            <w:tcW w:w="657" w:type="pct"/>
          </w:tcPr>
          <w:p w14:paraId="7BA4A4B3" w14:textId="77777777" w:rsidR="008F1CB9" w:rsidRDefault="008F1CB9" w:rsidP="00587E38">
            <w:pPr>
              <w:cnfStyle w:val="000000100000" w:firstRow="0" w:lastRow="0" w:firstColumn="0" w:lastColumn="0" w:oddVBand="0" w:evenVBand="0" w:oddHBand="1" w:evenHBand="0" w:firstRowFirstColumn="0" w:firstRowLastColumn="0" w:lastRowFirstColumn="0" w:lastRowLastColumn="0"/>
            </w:pPr>
            <w:r>
              <w:t>Librairie pour manipuler des données géographiques.</w:t>
            </w:r>
          </w:p>
        </w:tc>
        <w:tc>
          <w:tcPr>
            <w:tcW w:w="861" w:type="pct"/>
          </w:tcPr>
          <w:p w14:paraId="764F65CE" w14:textId="77777777" w:rsidR="008F1CB9" w:rsidRDefault="008F1CB9" w:rsidP="00587E38">
            <w:pPr>
              <w:pStyle w:val="Paragraphedeliste"/>
              <w:cnfStyle w:val="000000100000" w:firstRow="0" w:lastRow="0" w:firstColumn="0" w:lastColumn="0" w:oddVBand="0" w:evenVBand="0" w:oddHBand="1" w:evenHBand="0" w:firstRowFirstColumn="0" w:firstRowLastColumn="0" w:lastRowFirstColumn="0" w:lastRowLastColumn="0"/>
            </w:pPr>
            <w:r>
              <w:t>Excellente documentation</w:t>
            </w:r>
          </w:p>
          <w:p w14:paraId="5F017690" w14:textId="39495EE7" w:rsidR="008F1CB9" w:rsidRDefault="007A4D4F" w:rsidP="00587E38">
            <w:pPr>
              <w:pStyle w:val="Paragraphedeliste"/>
              <w:cnfStyle w:val="000000100000" w:firstRow="0" w:lastRow="0" w:firstColumn="0" w:lastColumn="0" w:oddVBand="0" w:evenVBand="0" w:oddHBand="1" w:evenHBand="0" w:firstRowFirstColumn="0" w:firstRowLastColumn="0" w:lastRowFirstColumn="0" w:lastRowLastColumn="0"/>
            </w:pPr>
            <w:r>
              <w:t>Relativement c</w:t>
            </w:r>
            <w:r w:rsidR="008F1CB9">
              <w:t>ouramment utilisé</w:t>
            </w:r>
            <w:r w:rsidR="00B33963">
              <w:t>e</w:t>
            </w:r>
          </w:p>
          <w:p w14:paraId="562E4D59" w14:textId="77777777" w:rsidR="008F1CB9" w:rsidRDefault="008F1CB9" w:rsidP="00587E38">
            <w:pPr>
              <w:pStyle w:val="Paragraphedeliste"/>
              <w:cnfStyle w:val="000000100000" w:firstRow="0" w:lastRow="0" w:firstColumn="0" w:lastColumn="0" w:oddVBand="0" w:evenVBand="0" w:oddHBand="1" w:evenHBand="0" w:firstRowFirstColumn="0" w:firstRowLastColumn="0" w:lastRowFirstColumn="0" w:lastRowLastColumn="0"/>
            </w:pPr>
            <w:r>
              <w:t>Compatible avec de nombreux fournisseurs de données</w:t>
            </w:r>
          </w:p>
        </w:tc>
        <w:tc>
          <w:tcPr>
            <w:tcW w:w="902" w:type="pct"/>
          </w:tcPr>
          <w:p w14:paraId="495A43C5" w14:textId="77777777" w:rsidR="008F1CB9" w:rsidRDefault="008F1CB9" w:rsidP="00587E38">
            <w:pPr>
              <w:pStyle w:val="Paragraphedeliste"/>
              <w:cnfStyle w:val="000000100000" w:firstRow="0" w:lastRow="0" w:firstColumn="0" w:lastColumn="0" w:oddVBand="0" w:evenVBand="0" w:oddHBand="1" w:evenHBand="0" w:firstRowFirstColumn="0" w:firstRowLastColumn="0" w:lastRowFirstColumn="0" w:lastRowLastColumn="0"/>
            </w:pPr>
            <w:r>
              <w:t>Probablement pas nécessaire à moins de vouloir ajouter des données d’autres villes</w:t>
            </w:r>
          </w:p>
          <w:p w14:paraId="26E6C0BF" w14:textId="77777777" w:rsidR="008F1CB9" w:rsidRDefault="008F1CB9" w:rsidP="00587E38">
            <w:pPr>
              <w:pStyle w:val="Paragraphedeliste"/>
              <w:cnfStyle w:val="000000100000" w:firstRow="0" w:lastRow="0" w:firstColumn="0" w:lastColumn="0" w:oddVBand="0" w:evenVBand="0" w:oddHBand="1" w:evenHBand="0" w:firstRowFirstColumn="0" w:firstRowLastColumn="0" w:lastRowFirstColumn="0" w:lastRowLastColumn="0"/>
            </w:pPr>
            <w:r>
              <w:t>Trop complexe pour nos besoins</w:t>
            </w:r>
          </w:p>
          <w:p w14:paraId="7D7D339A" w14:textId="77777777" w:rsidR="008F1CB9" w:rsidRDefault="008F1CB9" w:rsidP="00587E38">
            <w:pPr>
              <w:pStyle w:val="Paragraphedeliste"/>
              <w:cnfStyle w:val="000000100000" w:firstRow="0" w:lastRow="0" w:firstColumn="0" w:lastColumn="0" w:oddVBand="0" w:evenVBand="0" w:oddHBand="1" w:evenHBand="0" w:firstRowFirstColumn="0" w:firstRowLastColumn="0" w:lastRowFirstColumn="0" w:lastRowLastColumn="0"/>
            </w:pPr>
            <w:r>
              <w:t xml:space="preserve">L’accès aux données nécessite des clés d’API </w:t>
            </w:r>
            <w:r w:rsidRPr="004A18C2">
              <w:rPr>
                <w:i/>
                <w:iCs/>
              </w:rPr>
              <w:t>third-party</w:t>
            </w:r>
          </w:p>
        </w:tc>
        <w:tc>
          <w:tcPr>
            <w:tcW w:w="1068" w:type="pct"/>
          </w:tcPr>
          <w:p w14:paraId="4731A171" w14:textId="77777777" w:rsidR="008F1CB9" w:rsidRDefault="00CA08FB" w:rsidP="00587E38">
            <w:pPr>
              <w:cnfStyle w:val="000000100000" w:firstRow="0" w:lastRow="0" w:firstColumn="0" w:lastColumn="0" w:oddVBand="0" w:evenVBand="0" w:oddHBand="1" w:evenHBand="0" w:firstRowFirstColumn="0" w:firstRowLastColumn="0" w:lastRowFirstColumn="0" w:lastRowLastColumn="0"/>
            </w:pPr>
            <w:hyperlink r:id="rId22" w:history="1">
              <w:r w:rsidR="008F1CB9" w:rsidRPr="003E1BD6">
                <w:rPr>
                  <w:rStyle w:val="Lienhypertexte"/>
                </w:rPr>
                <w:t>https://geopy.readthedocs.io/en/stable/</w:t>
              </w:r>
            </w:hyperlink>
          </w:p>
          <w:p w14:paraId="560B47B0" w14:textId="77777777" w:rsidR="008F1CB9" w:rsidRDefault="008F1CB9" w:rsidP="00587E38">
            <w:pPr>
              <w:cnfStyle w:val="000000100000" w:firstRow="0" w:lastRow="0" w:firstColumn="0" w:lastColumn="0" w:oddVBand="0" w:evenVBand="0" w:oddHBand="1" w:evenHBand="0" w:firstRowFirstColumn="0" w:firstRowLastColumn="0" w:lastRowFirstColumn="0" w:lastRowLastColumn="0"/>
            </w:pPr>
          </w:p>
          <w:p w14:paraId="09CA0A66" w14:textId="77777777" w:rsidR="008F1CB9" w:rsidRDefault="00CA08FB" w:rsidP="00587E38">
            <w:pPr>
              <w:cnfStyle w:val="000000100000" w:firstRow="0" w:lastRow="0" w:firstColumn="0" w:lastColumn="0" w:oddVBand="0" w:evenVBand="0" w:oddHBand="1" w:evenHBand="0" w:firstRowFirstColumn="0" w:firstRowLastColumn="0" w:lastRowFirstColumn="0" w:lastRowLastColumn="0"/>
            </w:pPr>
            <w:hyperlink r:id="rId23" w:history="1">
              <w:r w:rsidR="008F1CB9" w:rsidRPr="003E1BD6">
                <w:rPr>
                  <w:rStyle w:val="Lienhypertexte"/>
                </w:rPr>
                <w:t>https://stackoverflow.com/questions/19412462/getting-distance-between-two-points-based-on-latitude-longitude</w:t>
              </w:r>
            </w:hyperlink>
          </w:p>
          <w:p w14:paraId="26FDAE44" w14:textId="77777777" w:rsidR="008F1CB9" w:rsidRDefault="008F1CB9" w:rsidP="00587E38">
            <w:pPr>
              <w:cnfStyle w:val="000000100000" w:firstRow="0" w:lastRow="0" w:firstColumn="0" w:lastColumn="0" w:oddVBand="0" w:evenVBand="0" w:oddHBand="1" w:evenHBand="0" w:firstRowFirstColumn="0" w:firstRowLastColumn="0" w:lastRowFirstColumn="0" w:lastRowLastColumn="0"/>
            </w:pPr>
          </w:p>
        </w:tc>
        <w:tc>
          <w:tcPr>
            <w:tcW w:w="1102" w:type="pct"/>
          </w:tcPr>
          <w:p w14:paraId="6D133DEB" w14:textId="77777777" w:rsidR="008F1CB9" w:rsidRDefault="008F1CB9" w:rsidP="00587E38">
            <w:pPr>
              <w:cnfStyle w:val="000000100000" w:firstRow="0" w:lastRow="0" w:firstColumn="0" w:lastColumn="0" w:oddVBand="0" w:evenVBand="0" w:oddHBand="1" w:evenHBand="0" w:firstRowFirstColumn="0" w:firstRowLastColumn="0" w:lastRowFirstColumn="0" w:lastRowLastColumn="0"/>
            </w:pPr>
            <w:r>
              <w:t>Pour le besoin énoncé, nous n’avons pas à choisir d’autres lieux à analyser, donc on ne devrait pas avoir besoin de cette librairie.</w:t>
            </w:r>
          </w:p>
        </w:tc>
      </w:tr>
      <w:tr w:rsidR="0069758D" w:rsidRPr="003A5EA7" w14:paraId="6BFFD4B2" w14:textId="77777777" w:rsidTr="0069758D">
        <w:tc>
          <w:tcPr>
            <w:cnfStyle w:val="001000000000" w:firstRow="0" w:lastRow="0" w:firstColumn="1" w:lastColumn="0" w:oddVBand="0" w:evenVBand="0" w:oddHBand="0" w:evenHBand="0" w:firstRowFirstColumn="0" w:firstRowLastColumn="0" w:lastRowFirstColumn="0" w:lastRowLastColumn="0"/>
            <w:tcW w:w="409" w:type="pct"/>
          </w:tcPr>
          <w:p w14:paraId="12F1AEA4" w14:textId="1E84673D" w:rsidR="006D76DE" w:rsidRDefault="00887197" w:rsidP="00887197">
            <w:r>
              <w:t>Pandas (librairie python)</w:t>
            </w:r>
          </w:p>
        </w:tc>
        <w:tc>
          <w:tcPr>
            <w:tcW w:w="657" w:type="pct"/>
          </w:tcPr>
          <w:p w14:paraId="5CC57543" w14:textId="37BC99B5" w:rsidR="006D76DE" w:rsidRDefault="00887197" w:rsidP="00587E38">
            <w:pPr>
              <w:cnfStyle w:val="000000000000" w:firstRow="0" w:lastRow="0" w:firstColumn="0" w:lastColumn="0" w:oddVBand="0" w:evenVBand="0" w:oddHBand="0" w:evenHBand="0" w:firstRowFirstColumn="0" w:firstRowLastColumn="0" w:lastRowFirstColumn="0" w:lastRowLastColumn="0"/>
            </w:pPr>
            <w:r>
              <w:t xml:space="preserve">Librairie pour </w:t>
            </w:r>
            <w:r w:rsidR="007D1C3B">
              <w:t>manipuler</w:t>
            </w:r>
            <w:r>
              <w:t xml:space="preserve"> des </w:t>
            </w:r>
            <w:r w:rsidR="00A063EF">
              <w:t xml:space="preserve">jeux de </w:t>
            </w:r>
            <w:r>
              <w:t>données en mémoire</w:t>
            </w:r>
            <w:r w:rsidR="00E60C0D">
              <w:t>.</w:t>
            </w:r>
          </w:p>
        </w:tc>
        <w:tc>
          <w:tcPr>
            <w:tcW w:w="861" w:type="pct"/>
          </w:tcPr>
          <w:p w14:paraId="73059D37" w14:textId="77777777" w:rsidR="006D76DE" w:rsidRDefault="00887197" w:rsidP="009E0A27">
            <w:pPr>
              <w:pStyle w:val="Paragraphedeliste"/>
              <w:cnfStyle w:val="000000000000" w:firstRow="0" w:lastRow="0" w:firstColumn="0" w:lastColumn="0" w:oddVBand="0" w:evenVBand="0" w:oddHBand="0" w:evenHBand="0" w:firstRowFirstColumn="0" w:firstRowLastColumn="0" w:lastRowFirstColumn="0" w:lastRowLastColumn="0"/>
            </w:pPr>
            <w:r>
              <w:t>Fonctionnement semblable à une base de données (mais sans SQL)</w:t>
            </w:r>
          </w:p>
          <w:p w14:paraId="6F96C26D" w14:textId="77777777" w:rsidR="00887197" w:rsidRDefault="00887197" w:rsidP="009E0A27">
            <w:pPr>
              <w:pStyle w:val="Paragraphedeliste"/>
              <w:cnfStyle w:val="000000000000" w:firstRow="0" w:lastRow="0" w:firstColumn="0" w:lastColumn="0" w:oddVBand="0" w:evenVBand="0" w:oddHBand="0" w:evenHBand="0" w:firstRowFirstColumn="0" w:firstRowLastColumn="0" w:lastRowFirstColumn="0" w:lastRowLastColumn="0"/>
            </w:pPr>
            <w:r>
              <w:t>Très populaire et répandu</w:t>
            </w:r>
          </w:p>
          <w:p w14:paraId="47F70E9D" w14:textId="77777777" w:rsidR="00887197" w:rsidRDefault="00887197" w:rsidP="009E0A27">
            <w:pPr>
              <w:pStyle w:val="Paragraphedeliste"/>
              <w:cnfStyle w:val="000000000000" w:firstRow="0" w:lastRow="0" w:firstColumn="0" w:lastColumn="0" w:oddVBand="0" w:evenVBand="0" w:oddHBand="0" w:evenHBand="0" w:firstRowFirstColumn="0" w:firstRowLastColumn="0" w:lastRowFirstColumn="0" w:lastRowLastColumn="0"/>
            </w:pPr>
            <w:r>
              <w:lastRenderedPageBreak/>
              <w:t>Excellente documentation</w:t>
            </w:r>
          </w:p>
          <w:p w14:paraId="1E306136" w14:textId="0AA52C31" w:rsidR="00887197" w:rsidRDefault="00887197" w:rsidP="009E0A27">
            <w:pPr>
              <w:pStyle w:val="Paragraphedeliste"/>
              <w:cnfStyle w:val="000000000000" w:firstRow="0" w:lastRow="0" w:firstColumn="0" w:lastColumn="0" w:oddVBand="0" w:evenVBand="0" w:oddHBand="0" w:evenHBand="0" w:firstRowFirstColumn="0" w:firstRowLastColumn="0" w:lastRowFirstColumn="0" w:lastRowLastColumn="0"/>
            </w:pPr>
            <w:r>
              <w:t>Licence BSD-3 (libre)</w:t>
            </w:r>
          </w:p>
        </w:tc>
        <w:tc>
          <w:tcPr>
            <w:tcW w:w="902" w:type="pct"/>
          </w:tcPr>
          <w:p w14:paraId="54E25723" w14:textId="7D9D0387" w:rsidR="006D76DE" w:rsidRDefault="00887197" w:rsidP="009E0A27">
            <w:pPr>
              <w:pStyle w:val="Paragraphedeliste"/>
              <w:cnfStyle w:val="000000000000" w:firstRow="0" w:lastRow="0" w:firstColumn="0" w:lastColumn="0" w:oddVBand="0" w:evenVBand="0" w:oddHBand="0" w:evenHBand="0" w:firstRowFirstColumn="0" w:firstRowLastColumn="0" w:lastRowFirstColumn="0" w:lastRowLastColumn="0"/>
            </w:pPr>
            <w:r>
              <w:lastRenderedPageBreak/>
              <w:t>Puisque tous les calculs sont faits en RAM, c’est rapide mais possiblement gourmand</w:t>
            </w:r>
          </w:p>
          <w:p w14:paraId="167811D7" w14:textId="77777777" w:rsidR="00887197" w:rsidRDefault="00887197" w:rsidP="009E0A27">
            <w:pPr>
              <w:pStyle w:val="Paragraphedeliste"/>
              <w:cnfStyle w:val="000000000000" w:firstRow="0" w:lastRow="0" w:firstColumn="0" w:lastColumn="0" w:oddVBand="0" w:evenVBand="0" w:oddHBand="0" w:evenHBand="0" w:firstRowFirstColumn="0" w:firstRowLastColumn="0" w:lastRowFirstColumn="0" w:lastRowLastColumn="0"/>
            </w:pPr>
            <w:r>
              <w:lastRenderedPageBreak/>
              <w:t xml:space="preserve">Peut devenir assez complexe </w:t>
            </w:r>
            <w:r w:rsidR="00E60C0D">
              <w:t>car la librairie est très large</w:t>
            </w:r>
          </w:p>
          <w:p w14:paraId="410E0E3D" w14:textId="07994CFA" w:rsidR="0069758D" w:rsidRDefault="0069758D" w:rsidP="009E0A27">
            <w:pPr>
              <w:pStyle w:val="Paragraphedeliste"/>
              <w:cnfStyle w:val="000000000000" w:firstRow="0" w:lastRow="0" w:firstColumn="0" w:lastColumn="0" w:oddVBand="0" w:evenVBand="0" w:oddHBand="0" w:evenHBand="0" w:firstRowFirstColumn="0" w:firstRowLastColumn="0" w:lastRowFirstColumn="0" w:lastRowLastColumn="0"/>
            </w:pPr>
            <w:r>
              <w:t>Pas de support direct des données géographiques</w:t>
            </w:r>
          </w:p>
        </w:tc>
        <w:tc>
          <w:tcPr>
            <w:tcW w:w="1068" w:type="pct"/>
          </w:tcPr>
          <w:p w14:paraId="47D3E672" w14:textId="4C817688" w:rsidR="006D76DE" w:rsidRDefault="00CA08FB" w:rsidP="00587E38">
            <w:pPr>
              <w:cnfStyle w:val="000000000000" w:firstRow="0" w:lastRow="0" w:firstColumn="0" w:lastColumn="0" w:oddVBand="0" w:evenVBand="0" w:oddHBand="0" w:evenHBand="0" w:firstRowFirstColumn="0" w:firstRowLastColumn="0" w:lastRowFirstColumn="0" w:lastRowLastColumn="0"/>
            </w:pPr>
            <w:hyperlink r:id="rId24" w:history="1">
              <w:r w:rsidR="00E60C0D" w:rsidRPr="003E1BD6">
                <w:rPr>
                  <w:rStyle w:val="Lienhypertexte"/>
                </w:rPr>
                <w:t>https://pandas.pydata.org/docs/</w:t>
              </w:r>
            </w:hyperlink>
          </w:p>
          <w:p w14:paraId="14667ACB" w14:textId="77777777" w:rsidR="00E60C0D" w:rsidRDefault="00E60C0D" w:rsidP="00587E38">
            <w:pPr>
              <w:cnfStyle w:val="000000000000" w:firstRow="0" w:lastRow="0" w:firstColumn="0" w:lastColumn="0" w:oddVBand="0" w:evenVBand="0" w:oddHBand="0" w:evenHBand="0" w:firstRowFirstColumn="0" w:firstRowLastColumn="0" w:lastRowFirstColumn="0" w:lastRowLastColumn="0"/>
            </w:pPr>
          </w:p>
          <w:p w14:paraId="02F1EB8A" w14:textId="48E23A0F" w:rsidR="00E60C0D" w:rsidRDefault="00CA08FB" w:rsidP="00587E38">
            <w:pPr>
              <w:cnfStyle w:val="000000000000" w:firstRow="0" w:lastRow="0" w:firstColumn="0" w:lastColumn="0" w:oddVBand="0" w:evenVBand="0" w:oddHBand="0" w:evenHBand="0" w:firstRowFirstColumn="0" w:firstRowLastColumn="0" w:lastRowFirstColumn="0" w:lastRowLastColumn="0"/>
            </w:pPr>
            <w:hyperlink r:id="rId25" w:history="1">
              <w:r w:rsidR="00E60C0D" w:rsidRPr="003E1BD6">
                <w:rPr>
                  <w:rStyle w:val="Lienhypertexte"/>
                </w:rPr>
                <w:t>https://www.w3schools.com/python/pandas/default.asp</w:t>
              </w:r>
            </w:hyperlink>
          </w:p>
          <w:p w14:paraId="691EBFDC" w14:textId="77777777" w:rsidR="00E60C0D" w:rsidRDefault="00E60C0D" w:rsidP="00587E38">
            <w:pPr>
              <w:cnfStyle w:val="000000000000" w:firstRow="0" w:lastRow="0" w:firstColumn="0" w:lastColumn="0" w:oddVBand="0" w:evenVBand="0" w:oddHBand="0" w:evenHBand="0" w:firstRowFirstColumn="0" w:firstRowLastColumn="0" w:lastRowFirstColumn="0" w:lastRowLastColumn="0"/>
            </w:pPr>
          </w:p>
          <w:p w14:paraId="5C3DA649" w14:textId="02437144" w:rsidR="002A6F7C" w:rsidRDefault="00CA08FB" w:rsidP="00587E38">
            <w:pPr>
              <w:cnfStyle w:val="000000000000" w:firstRow="0" w:lastRow="0" w:firstColumn="0" w:lastColumn="0" w:oddVBand="0" w:evenVBand="0" w:oddHBand="0" w:evenHBand="0" w:firstRowFirstColumn="0" w:firstRowLastColumn="0" w:lastRowFirstColumn="0" w:lastRowLastColumn="0"/>
            </w:pPr>
            <w:hyperlink r:id="rId26" w:history="1">
              <w:r w:rsidR="002A6F7C" w:rsidRPr="003E1BD6">
                <w:rPr>
                  <w:rStyle w:val="Lienhypertexte"/>
                </w:rPr>
                <w:t>https://pbpython.com/pandas_dtypes.html</w:t>
              </w:r>
            </w:hyperlink>
          </w:p>
          <w:p w14:paraId="534507C9" w14:textId="1CB412B8" w:rsidR="002A6F7C" w:rsidRDefault="002A6F7C" w:rsidP="00587E38">
            <w:pPr>
              <w:cnfStyle w:val="000000000000" w:firstRow="0" w:lastRow="0" w:firstColumn="0" w:lastColumn="0" w:oddVBand="0" w:evenVBand="0" w:oddHBand="0" w:evenHBand="0" w:firstRowFirstColumn="0" w:firstRowLastColumn="0" w:lastRowFirstColumn="0" w:lastRowLastColumn="0"/>
            </w:pPr>
          </w:p>
        </w:tc>
        <w:tc>
          <w:tcPr>
            <w:tcW w:w="1102" w:type="pct"/>
          </w:tcPr>
          <w:p w14:paraId="4DA62123" w14:textId="77777777" w:rsidR="008F1CB9" w:rsidRDefault="00887197" w:rsidP="00587E38">
            <w:pPr>
              <w:cnfStyle w:val="000000000000" w:firstRow="0" w:lastRow="0" w:firstColumn="0" w:lastColumn="0" w:oddVBand="0" w:evenVBand="0" w:oddHBand="0" w:evenHBand="0" w:firstRowFirstColumn="0" w:firstRowLastColumn="0" w:lastRowFirstColumn="0" w:lastRowLastColumn="0"/>
            </w:pPr>
            <w:r>
              <w:lastRenderedPageBreak/>
              <w:t xml:space="preserve">Étant donné que la librairie GTFS-kit utilise déjà Pandas en arrière-plan, peut-être que nous n’en aurons pas directement besoin, mais mieux vaut </w:t>
            </w:r>
            <w:r>
              <w:lastRenderedPageBreak/>
              <w:t>prévoir s’en servir pour faire nos calculs « sur mesure ».</w:t>
            </w:r>
          </w:p>
          <w:p w14:paraId="1A488AC1" w14:textId="45B4C071" w:rsidR="008F1CB9" w:rsidRDefault="008F1CB9" w:rsidP="00587E38">
            <w:pPr>
              <w:cnfStyle w:val="000000000000" w:firstRow="0" w:lastRow="0" w:firstColumn="0" w:lastColumn="0" w:oddVBand="0" w:evenVBand="0" w:oddHBand="0" w:evenHBand="0" w:firstRowFirstColumn="0" w:firstRowLastColumn="0" w:lastRowFirstColumn="0" w:lastRowLastColumn="0"/>
            </w:pPr>
          </w:p>
        </w:tc>
      </w:tr>
      <w:tr w:rsidR="008F1CB9" w:rsidRPr="003A5EA7" w14:paraId="58C402B5" w14:textId="77777777" w:rsidTr="0069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327D414C" w14:textId="0EA6045A" w:rsidR="002C4407" w:rsidRPr="002C4407" w:rsidRDefault="008F1CB9" w:rsidP="00887197">
            <w:pPr>
              <w:rPr>
                <w:b w:val="0"/>
                <w:bCs w:val="0"/>
              </w:rPr>
            </w:pPr>
            <w:r>
              <w:lastRenderedPageBreak/>
              <w:t>GeoPandas</w:t>
            </w:r>
            <w:r w:rsidR="002C4407">
              <w:t xml:space="preserve"> (librarie python)</w:t>
            </w:r>
          </w:p>
        </w:tc>
        <w:tc>
          <w:tcPr>
            <w:tcW w:w="657" w:type="pct"/>
          </w:tcPr>
          <w:p w14:paraId="0A3ED642" w14:textId="37D75A0B" w:rsidR="008F1CB9" w:rsidRDefault="008F1CB9" w:rsidP="00587E38">
            <w:pPr>
              <w:cnfStyle w:val="000000100000" w:firstRow="0" w:lastRow="0" w:firstColumn="0" w:lastColumn="0" w:oddVBand="0" w:evenVBand="0" w:oddHBand="1" w:evenHBand="0" w:firstRowFirstColumn="0" w:firstRowLastColumn="0" w:lastRowFirstColumn="0" w:lastRowLastColumn="0"/>
            </w:pPr>
            <w:r>
              <w:t>Extension de la librairie Pandas qui ajoute le support des données géographiques.</w:t>
            </w:r>
          </w:p>
        </w:tc>
        <w:tc>
          <w:tcPr>
            <w:tcW w:w="861" w:type="pct"/>
          </w:tcPr>
          <w:p w14:paraId="799CD605" w14:textId="61D21225" w:rsidR="008F1CB9" w:rsidRDefault="008F1CB9" w:rsidP="009E0A27">
            <w:pPr>
              <w:pStyle w:val="Paragraphedeliste"/>
              <w:cnfStyle w:val="000000100000" w:firstRow="0" w:lastRow="0" w:firstColumn="0" w:lastColumn="0" w:oddVBand="0" w:evenVBand="0" w:oddHBand="1" w:evenHBand="0" w:firstRowFirstColumn="0" w:firstRowLastColumn="0" w:lastRowFirstColumn="0" w:lastRowLastColumn="0"/>
            </w:pPr>
            <w:r>
              <w:t>Pandas + type de données propres aux données géographiques</w:t>
            </w:r>
          </w:p>
          <w:p w14:paraId="7BF5CF2D" w14:textId="77777777" w:rsidR="007A4D4F" w:rsidRDefault="007A4D4F" w:rsidP="009E0A27">
            <w:pPr>
              <w:pStyle w:val="Paragraphedeliste"/>
              <w:cnfStyle w:val="000000100000" w:firstRow="0" w:lastRow="0" w:firstColumn="0" w:lastColumn="0" w:oddVBand="0" w:evenVBand="0" w:oddHBand="1" w:evenHBand="0" w:firstRowFirstColumn="0" w:firstRowLastColumn="0" w:lastRowFirstColumn="0" w:lastRowLastColumn="0"/>
            </w:pPr>
            <w:r>
              <w:t>Permet de manipuler des données GTFS</w:t>
            </w:r>
          </w:p>
          <w:p w14:paraId="27AE46B1" w14:textId="4223DD08" w:rsidR="002C4407" w:rsidRDefault="002C4407" w:rsidP="009E0A27">
            <w:pPr>
              <w:pStyle w:val="Paragraphedeliste"/>
              <w:cnfStyle w:val="000000100000" w:firstRow="0" w:lastRow="0" w:firstColumn="0" w:lastColumn="0" w:oddVBand="0" w:evenVBand="0" w:oddHBand="1" w:evenHBand="0" w:firstRowFirstColumn="0" w:firstRowLastColumn="0" w:lastRowFirstColumn="0" w:lastRowLastColumn="0"/>
            </w:pPr>
            <w:r>
              <w:t>Permet de faire des graphiques avec GeoPlot</w:t>
            </w:r>
          </w:p>
        </w:tc>
        <w:tc>
          <w:tcPr>
            <w:tcW w:w="902" w:type="pct"/>
          </w:tcPr>
          <w:p w14:paraId="2AD50F76" w14:textId="77777777" w:rsidR="008F1CB9" w:rsidRDefault="008F1CB9" w:rsidP="009E0A27">
            <w:pPr>
              <w:pStyle w:val="Paragraphedeliste"/>
              <w:cnfStyle w:val="000000100000" w:firstRow="0" w:lastRow="0" w:firstColumn="0" w:lastColumn="0" w:oddVBand="0" w:evenVBand="0" w:oddHBand="1" w:evenHBand="0" w:firstRowFirstColumn="0" w:firstRowLastColumn="0" w:lastRowFirstColumn="0" w:lastRowLastColumn="0"/>
            </w:pPr>
            <w:r>
              <w:t>Nettement moins connu</w:t>
            </w:r>
            <w:r w:rsidR="007A4D4F">
              <w:t xml:space="preserve"> et supporté</w:t>
            </w:r>
            <w:r>
              <w:t xml:space="preserve"> que Pandas tout </w:t>
            </w:r>
            <w:r w:rsidR="007A4D4F">
              <w:t>court</w:t>
            </w:r>
          </w:p>
          <w:p w14:paraId="63DACE4A" w14:textId="4AFCF58D" w:rsidR="007A4D4F" w:rsidRDefault="007A4D4F" w:rsidP="009E0A27">
            <w:pPr>
              <w:pStyle w:val="Paragraphedeliste"/>
              <w:cnfStyle w:val="000000100000" w:firstRow="0" w:lastRow="0" w:firstColumn="0" w:lastColumn="0" w:oddVBand="0" w:evenVBand="0" w:oddHBand="1" w:evenHBand="0" w:firstRowFirstColumn="0" w:firstRowLastColumn="0" w:lastRowFirstColumn="0" w:lastRowLastColumn="0"/>
            </w:pPr>
            <w:r>
              <w:t>N’est pas utilisée par GTFS-kit</w:t>
            </w:r>
            <w:r w:rsidR="002C4407">
              <w:t xml:space="preserve"> ni GeoPy, malgré leurs fonctionnalités similaires</w:t>
            </w:r>
          </w:p>
        </w:tc>
        <w:tc>
          <w:tcPr>
            <w:tcW w:w="1068" w:type="pct"/>
          </w:tcPr>
          <w:p w14:paraId="64916597" w14:textId="6B4FF990" w:rsidR="008F1CB9" w:rsidRDefault="00CA08FB" w:rsidP="007A4D4F">
            <w:pPr>
              <w:cnfStyle w:val="000000100000" w:firstRow="0" w:lastRow="0" w:firstColumn="0" w:lastColumn="0" w:oddVBand="0" w:evenVBand="0" w:oddHBand="1" w:evenHBand="0" w:firstRowFirstColumn="0" w:firstRowLastColumn="0" w:lastRowFirstColumn="0" w:lastRowLastColumn="0"/>
            </w:pPr>
            <w:hyperlink r:id="rId27" w:history="1">
              <w:r w:rsidR="007A4D4F" w:rsidRPr="003E1BD6">
                <w:rPr>
                  <w:rStyle w:val="Lienhypertexte"/>
                </w:rPr>
                <w:t>https://geopandas.org/en/stable/</w:t>
              </w:r>
            </w:hyperlink>
          </w:p>
          <w:p w14:paraId="0A82D4DA" w14:textId="77777777" w:rsidR="007A4D4F" w:rsidRDefault="007A4D4F" w:rsidP="007A4D4F">
            <w:pPr>
              <w:cnfStyle w:val="000000100000" w:firstRow="0" w:lastRow="0" w:firstColumn="0" w:lastColumn="0" w:oddVBand="0" w:evenVBand="0" w:oddHBand="1" w:evenHBand="0" w:firstRowFirstColumn="0" w:firstRowLastColumn="0" w:lastRowFirstColumn="0" w:lastRowLastColumn="0"/>
            </w:pPr>
          </w:p>
          <w:p w14:paraId="3EC27257" w14:textId="1B572C34" w:rsidR="007A4D4F" w:rsidRDefault="00CA08FB" w:rsidP="007A4D4F">
            <w:pPr>
              <w:cnfStyle w:val="000000100000" w:firstRow="0" w:lastRow="0" w:firstColumn="0" w:lastColumn="0" w:oddVBand="0" w:evenVBand="0" w:oddHBand="1" w:evenHBand="0" w:firstRowFirstColumn="0" w:firstRowLastColumn="0" w:lastRowFirstColumn="0" w:lastRowLastColumn="0"/>
            </w:pPr>
            <w:hyperlink r:id="rId28" w:history="1">
              <w:r w:rsidR="007A4D4F" w:rsidRPr="003E1BD6">
                <w:rPr>
                  <w:rStyle w:val="Lienhypertexte"/>
                </w:rPr>
                <w:t>https://geopandas.org/en/stable/gallery/index.html</w:t>
              </w:r>
            </w:hyperlink>
          </w:p>
          <w:p w14:paraId="5C28CC7D" w14:textId="3666BE73" w:rsidR="007A4D4F" w:rsidRDefault="007A4D4F" w:rsidP="007A4D4F">
            <w:pPr>
              <w:cnfStyle w:val="000000100000" w:firstRow="0" w:lastRow="0" w:firstColumn="0" w:lastColumn="0" w:oddVBand="0" w:evenVBand="0" w:oddHBand="1" w:evenHBand="0" w:firstRowFirstColumn="0" w:firstRowLastColumn="0" w:lastRowFirstColumn="0" w:lastRowLastColumn="0"/>
            </w:pPr>
          </w:p>
        </w:tc>
        <w:tc>
          <w:tcPr>
            <w:tcW w:w="1102" w:type="pct"/>
          </w:tcPr>
          <w:p w14:paraId="2439CEEC" w14:textId="721F63ED" w:rsidR="008F1CB9" w:rsidRDefault="007A4D4F" w:rsidP="00587E38">
            <w:pPr>
              <w:cnfStyle w:val="000000100000" w:firstRow="0" w:lastRow="0" w:firstColumn="0" w:lastColumn="0" w:oddVBand="0" w:evenVBand="0" w:oddHBand="1" w:evenHBand="0" w:firstRowFirstColumn="0" w:firstRowLastColumn="0" w:lastRowFirstColumn="0" w:lastRowLastColumn="0"/>
            </w:pPr>
            <w:r>
              <w:t>Cette librairie</w:t>
            </w:r>
            <w:r w:rsidR="002C4407">
              <w:t xml:space="preserve"> ajoute des fonctionnalités très utiles pour nos besoins, mais elle ne semble pas s’intégrer facilement aux autres librairies dont nous avons besoin. Cependant, avec GeoPlot, on pourrait</w:t>
            </w:r>
            <w:r w:rsidR="00B33963">
              <w:t xml:space="preserve"> peut-être</w:t>
            </w:r>
            <w:r w:rsidR="002C4407">
              <w:t xml:space="preserve"> tout faire avec seulement celle-ci</w:t>
            </w:r>
            <w:r w:rsidR="00B33963">
              <w:t xml:space="preserve"> (mais elle est moins flexible dans l’ensemble).</w:t>
            </w:r>
          </w:p>
        </w:tc>
      </w:tr>
      <w:tr w:rsidR="0069758D" w:rsidRPr="003A5EA7" w14:paraId="7AC9903E" w14:textId="77777777" w:rsidTr="0069758D">
        <w:tc>
          <w:tcPr>
            <w:cnfStyle w:val="001000000000" w:firstRow="0" w:lastRow="0" w:firstColumn="1" w:lastColumn="0" w:oddVBand="0" w:evenVBand="0" w:oddHBand="0" w:evenHBand="0" w:firstRowFirstColumn="0" w:firstRowLastColumn="0" w:lastRowFirstColumn="0" w:lastRowLastColumn="0"/>
            <w:tcW w:w="409" w:type="pct"/>
          </w:tcPr>
          <w:p w14:paraId="7CD95DFB" w14:textId="26276AA7" w:rsidR="00887197" w:rsidRDefault="00887197" w:rsidP="00887197">
            <w:r>
              <w:t>Numpy / Scipy</w:t>
            </w:r>
            <w:r w:rsidR="00E60C0D">
              <w:t xml:space="preserve"> (libra</w:t>
            </w:r>
            <w:r w:rsidR="004A18C2">
              <w:t>i</w:t>
            </w:r>
            <w:r w:rsidR="00E60C0D">
              <w:t>rie</w:t>
            </w:r>
            <w:r w:rsidR="004A18C2">
              <w:t>s</w:t>
            </w:r>
            <w:r w:rsidR="00E60C0D">
              <w:t xml:space="preserve"> python)</w:t>
            </w:r>
          </w:p>
        </w:tc>
        <w:tc>
          <w:tcPr>
            <w:tcW w:w="657" w:type="pct"/>
          </w:tcPr>
          <w:p w14:paraId="39F75AFF" w14:textId="4BD931EE" w:rsidR="00887197" w:rsidRDefault="00E60C0D" w:rsidP="00587E38">
            <w:pPr>
              <w:cnfStyle w:val="000000000000" w:firstRow="0" w:lastRow="0" w:firstColumn="0" w:lastColumn="0" w:oddVBand="0" w:evenVBand="0" w:oddHBand="0" w:evenHBand="0" w:firstRowFirstColumn="0" w:firstRowLastColumn="0" w:lastRowFirstColumn="0" w:lastRowLastColumn="0"/>
            </w:pPr>
            <w:r>
              <w:t>Librairie pour les calculs matriciels ou scientifiques.</w:t>
            </w:r>
          </w:p>
        </w:tc>
        <w:tc>
          <w:tcPr>
            <w:tcW w:w="861" w:type="pct"/>
          </w:tcPr>
          <w:p w14:paraId="3F6B2125" w14:textId="77777777" w:rsidR="00887197" w:rsidRDefault="00E60C0D" w:rsidP="009E0A27">
            <w:pPr>
              <w:pStyle w:val="Paragraphedeliste"/>
              <w:cnfStyle w:val="000000000000" w:firstRow="0" w:lastRow="0" w:firstColumn="0" w:lastColumn="0" w:oddVBand="0" w:evenVBand="0" w:oddHBand="0" w:evenHBand="0" w:firstRowFirstColumn="0" w:firstRowLastColumn="0" w:lastRowFirstColumn="0" w:lastRowLastColumn="0"/>
            </w:pPr>
            <w:r>
              <w:t>Pratiquement intégré à python tellement elles sont utilisées</w:t>
            </w:r>
          </w:p>
          <w:p w14:paraId="1FC05B42" w14:textId="77777777" w:rsidR="00E60C0D" w:rsidRDefault="00E60C0D" w:rsidP="009E0A27">
            <w:pPr>
              <w:pStyle w:val="Paragraphedeliste"/>
              <w:cnfStyle w:val="000000000000" w:firstRow="0" w:lastRow="0" w:firstColumn="0" w:lastColumn="0" w:oddVBand="0" w:evenVBand="0" w:oddHBand="0" w:evenHBand="0" w:firstRowFirstColumn="0" w:firstRowLastColumn="0" w:lastRowFirstColumn="0" w:lastRowLastColumn="0"/>
            </w:pPr>
            <w:r>
              <w:t>Optimisé en C</w:t>
            </w:r>
          </w:p>
          <w:p w14:paraId="518A9DB5" w14:textId="77777777" w:rsidR="00E60C0D" w:rsidRDefault="00E60C0D" w:rsidP="009E0A27">
            <w:pPr>
              <w:pStyle w:val="Paragraphedeliste"/>
              <w:cnfStyle w:val="000000000000" w:firstRow="0" w:lastRow="0" w:firstColumn="0" w:lastColumn="0" w:oddVBand="0" w:evenVBand="0" w:oddHBand="0" w:evenHBand="0" w:firstRowFirstColumn="0" w:firstRowLastColumn="0" w:lastRowFirstColumn="0" w:lastRowLastColumn="0"/>
            </w:pPr>
            <w:r>
              <w:t>Énormément de fonctionnalités</w:t>
            </w:r>
          </w:p>
          <w:p w14:paraId="616AC95E" w14:textId="606FC36F" w:rsidR="00E60C0D" w:rsidRDefault="00E60C0D" w:rsidP="009E0A27">
            <w:pPr>
              <w:pStyle w:val="Paragraphedeliste"/>
              <w:cnfStyle w:val="000000000000" w:firstRow="0" w:lastRow="0" w:firstColumn="0" w:lastColumn="0" w:oddVBand="0" w:evenVBand="0" w:oddHBand="0" w:evenHBand="0" w:firstRowFirstColumn="0" w:firstRowLastColumn="0" w:lastRowFirstColumn="0" w:lastRowLastColumn="0"/>
            </w:pPr>
            <w:r>
              <w:t>Compatible avec Pandas</w:t>
            </w:r>
          </w:p>
        </w:tc>
        <w:tc>
          <w:tcPr>
            <w:tcW w:w="902" w:type="pct"/>
          </w:tcPr>
          <w:p w14:paraId="4D00D145" w14:textId="047E2E71" w:rsidR="00887197" w:rsidRDefault="00B33725" w:rsidP="009E0A27">
            <w:pPr>
              <w:pStyle w:val="Paragraphedeliste"/>
              <w:cnfStyle w:val="000000000000" w:firstRow="0" w:lastRow="0" w:firstColumn="0" w:lastColumn="0" w:oddVBand="0" w:evenVBand="0" w:oddHBand="0" w:evenHBand="0" w:firstRowFirstColumn="0" w:firstRowLastColumn="0" w:lastRowFirstColumn="0" w:lastRowLastColumn="0"/>
            </w:pPr>
            <w:r>
              <w:t>Pas de support direct des données GTFS ou GPS (trop généraliste)</w:t>
            </w:r>
          </w:p>
          <w:p w14:paraId="58BC0818" w14:textId="3565C1DF" w:rsidR="004A18C2" w:rsidRDefault="00B33725" w:rsidP="0069758D">
            <w:pPr>
              <w:pStyle w:val="Paragraphedeliste"/>
              <w:cnfStyle w:val="000000000000" w:firstRow="0" w:lastRow="0" w:firstColumn="0" w:lastColumn="0" w:oddVBand="0" w:evenVBand="0" w:oddHBand="0" w:evenHBand="0" w:firstRowFirstColumn="0" w:firstRowLastColumn="0" w:lastRowFirstColumn="0" w:lastRowLastColumn="0"/>
            </w:pPr>
            <w:r>
              <w:t>Facile à utiliser, mais complexe à bien utiliser</w:t>
            </w:r>
          </w:p>
        </w:tc>
        <w:tc>
          <w:tcPr>
            <w:tcW w:w="1068" w:type="pct"/>
          </w:tcPr>
          <w:p w14:paraId="6FEB7C69" w14:textId="0F622DB4" w:rsidR="00887197" w:rsidRDefault="00CA08FB" w:rsidP="00587E38">
            <w:pPr>
              <w:cnfStyle w:val="000000000000" w:firstRow="0" w:lastRow="0" w:firstColumn="0" w:lastColumn="0" w:oddVBand="0" w:evenVBand="0" w:oddHBand="0" w:evenHBand="0" w:firstRowFirstColumn="0" w:firstRowLastColumn="0" w:lastRowFirstColumn="0" w:lastRowLastColumn="0"/>
            </w:pPr>
            <w:hyperlink r:id="rId29" w:history="1">
              <w:r w:rsidR="00B33725" w:rsidRPr="003E1BD6">
                <w:rPr>
                  <w:rStyle w:val="Lienhypertexte"/>
                </w:rPr>
                <w:t>https://numpy.org/doc/stable/user/absolute_beginners.html</w:t>
              </w:r>
            </w:hyperlink>
          </w:p>
          <w:p w14:paraId="408F5E9B" w14:textId="178ED49A" w:rsidR="00B33725" w:rsidRDefault="00B33725" w:rsidP="00587E38">
            <w:pPr>
              <w:cnfStyle w:val="000000000000" w:firstRow="0" w:lastRow="0" w:firstColumn="0" w:lastColumn="0" w:oddVBand="0" w:evenVBand="0" w:oddHBand="0" w:evenHBand="0" w:firstRowFirstColumn="0" w:firstRowLastColumn="0" w:lastRowFirstColumn="0" w:lastRowLastColumn="0"/>
            </w:pPr>
          </w:p>
        </w:tc>
        <w:tc>
          <w:tcPr>
            <w:tcW w:w="1102" w:type="pct"/>
          </w:tcPr>
          <w:p w14:paraId="572D2AA3" w14:textId="1DB58F0B" w:rsidR="00887197" w:rsidRDefault="00B33725" w:rsidP="00587E38">
            <w:pPr>
              <w:cnfStyle w:val="000000000000" w:firstRow="0" w:lastRow="0" w:firstColumn="0" w:lastColumn="0" w:oddVBand="0" w:evenVBand="0" w:oddHBand="0" w:evenHBand="0" w:firstRowFirstColumn="0" w:firstRowLastColumn="0" w:lastRowFirstColumn="0" w:lastRowLastColumn="0"/>
            </w:pPr>
            <w:r>
              <w:t xml:space="preserve">Puisque nous avons plusieurs calculs à effectuer sur des tableaux </w:t>
            </w:r>
            <w:r w:rsidR="004A18C2">
              <w:t xml:space="preserve">de </w:t>
            </w:r>
            <w:r>
              <w:t>données, ces librairies pourraient être utiles, mais il serait préférable de s’en tenir à Pandas si possible pour réduire le nombre de librairies à apprendre.</w:t>
            </w:r>
          </w:p>
        </w:tc>
      </w:tr>
      <w:tr w:rsidR="0069758D" w:rsidRPr="003A5EA7" w14:paraId="4466E64C" w14:textId="77777777" w:rsidTr="0069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799498F5" w14:textId="1F2D738D" w:rsidR="002A6F7C" w:rsidRDefault="0069758D" w:rsidP="00887197">
            <w:r>
              <w:t>MatPlotLib (librarie python)</w:t>
            </w:r>
          </w:p>
        </w:tc>
        <w:tc>
          <w:tcPr>
            <w:tcW w:w="657" w:type="pct"/>
          </w:tcPr>
          <w:p w14:paraId="54BCEAA2" w14:textId="36FE583A" w:rsidR="002A6F7C" w:rsidRDefault="0069758D" w:rsidP="00587E38">
            <w:pPr>
              <w:cnfStyle w:val="000000100000" w:firstRow="0" w:lastRow="0" w:firstColumn="0" w:lastColumn="0" w:oddVBand="0" w:evenVBand="0" w:oddHBand="1" w:evenHBand="0" w:firstRowFirstColumn="0" w:firstRowLastColumn="0" w:lastRowFirstColumn="0" w:lastRowLastColumn="0"/>
            </w:pPr>
            <w:r>
              <w:t>Librairie pour générer des graphiques.</w:t>
            </w:r>
          </w:p>
        </w:tc>
        <w:tc>
          <w:tcPr>
            <w:tcW w:w="861" w:type="pct"/>
          </w:tcPr>
          <w:p w14:paraId="1B9582A4" w14:textId="77777777" w:rsidR="002A6F7C" w:rsidRDefault="0069758D" w:rsidP="009E0A27">
            <w:pPr>
              <w:pStyle w:val="Paragraphedeliste"/>
              <w:cnfStyle w:val="000000100000" w:firstRow="0" w:lastRow="0" w:firstColumn="0" w:lastColumn="0" w:oddVBand="0" w:evenVBand="0" w:oddHBand="1" w:evenHBand="0" w:firstRowFirstColumn="0" w:firstRowLastColumn="0" w:lastRowFirstColumn="0" w:lastRowLastColumn="0"/>
            </w:pPr>
            <w:r>
              <w:t>Librairie très connue et utilisée</w:t>
            </w:r>
          </w:p>
          <w:p w14:paraId="6D999537" w14:textId="77777777" w:rsidR="0069758D" w:rsidRDefault="00295B7C" w:rsidP="0069758D">
            <w:pPr>
              <w:pStyle w:val="Paragraphedeliste"/>
              <w:cnfStyle w:val="000000100000" w:firstRow="0" w:lastRow="0" w:firstColumn="0" w:lastColumn="0" w:oddVBand="0" w:evenVBand="0" w:oddHBand="1" w:evenHBand="0" w:firstRowFirstColumn="0" w:firstRowLastColumn="0" w:lastRowFirstColumn="0" w:lastRowLastColumn="0"/>
            </w:pPr>
            <w:r>
              <w:t>Relativement simple à apprendre</w:t>
            </w:r>
          </w:p>
          <w:p w14:paraId="17A4A8DA" w14:textId="77777777" w:rsidR="00295B7C" w:rsidRDefault="00295B7C" w:rsidP="0069758D">
            <w:pPr>
              <w:pStyle w:val="Paragraphedeliste"/>
              <w:cnfStyle w:val="000000100000" w:firstRow="0" w:lastRow="0" w:firstColumn="0" w:lastColumn="0" w:oddVBand="0" w:evenVBand="0" w:oddHBand="1" w:evenHBand="0" w:firstRowFirstColumn="0" w:firstRowLastColumn="0" w:lastRowFirstColumn="0" w:lastRowLastColumn="0"/>
            </w:pPr>
            <w:r>
              <w:t>Support des graphiques de type « heatmap »</w:t>
            </w:r>
          </w:p>
          <w:p w14:paraId="6E823DF6" w14:textId="363F774B" w:rsidR="00A04AAA" w:rsidRDefault="008F1CB9" w:rsidP="0069758D">
            <w:pPr>
              <w:pStyle w:val="Paragraphedeliste"/>
              <w:cnfStyle w:val="000000100000" w:firstRow="0" w:lastRow="0" w:firstColumn="0" w:lastColumn="0" w:oddVBand="0" w:evenVBand="0" w:oddHBand="1" w:evenHBand="0" w:firstRowFirstColumn="0" w:firstRowLastColumn="0" w:lastRowFirstColumn="0" w:lastRowLastColumn="0"/>
            </w:pPr>
            <w:r>
              <w:t xml:space="preserve">Directement intégré dans </w:t>
            </w:r>
            <w:r w:rsidR="00A04AAA">
              <w:t>Pandas</w:t>
            </w:r>
            <w:r>
              <w:t xml:space="preserve"> et GeoPandas</w:t>
            </w:r>
          </w:p>
        </w:tc>
        <w:tc>
          <w:tcPr>
            <w:tcW w:w="902" w:type="pct"/>
          </w:tcPr>
          <w:p w14:paraId="0733FF1F" w14:textId="77777777" w:rsidR="0069758D" w:rsidRDefault="0069758D" w:rsidP="0069758D">
            <w:pPr>
              <w:pStyle w:val="Paragraphedeliste"/>
              <w:cnfStyle w:val="000000100000" w:firstRow="0" w:lastRow="0" w:firstColumn="0" w:lastColumn="0" w:oddVBand="0" w:evenVBand="0" w:oddHBand="1" w:evenHBand="0" w:firstRowFirstColumn="0" w:firstRowLastColumn="0" w:lastRowFirstColumn="0" w:lastRowLastColumn="0"/>
            </w:pPr>
            <w:r>
              <w:t>Fonctionnement un peu archaïque</w:t>
            </w:r>
          </w:p>
          <w:p w14:paraId="7D589E43" w14:textId="77777777" w:rsidR="002A6F7C" w:rsidRDefault="00295B7C" w:rsidP="009E0A27">
            <w:pPr>
              <w:pStyle w:val="Paragraphedeliste"/>
              <w:cnfStyle w:val="000000100000" w:firstRow="0" w:lastRow="0" w:firstColumn="0" w:lastColumn="0" w:oddVBand="0" w:evenVBand="0" w:oddHBand="1" w:evenHBand="0" w:firstRowFirstColumn="0" w:firstRowLastColumn="0" w:lastRowFirstColumn="0" w:lastRowLastColumn="0"/>
            </w:pPr>
            <w:r>
              <w:t>Graphiques principalement statiques (non-interactifs), mais il est au moins possible de « simuler » un effet d’animation</w:t>
            </w:r>
          </w:p>
          <w:p w14:paraId="76A4F3A8" w14:textId="77777777" w:rsidR="008F1CB9" w:rsidRDefault="008F1CB9" w:rsidP="009E0A27">
            <w:pPr>
              <w:pStyle w:val="Paragraphedeliste"/>
              <w:cnfStyle w:val="000000100000" w:firstRow="0" w:lastRow="0" w:firstColumn="0" w:lastColumn="0" w:oddVBand="0" w:evenVBand="0" w:oddHBand="1" w:evenHBand="0" w:firstRowFirstColumn="0" w:firstRowLastColumn="0" w:lastRowFirstColumn="0" w:lastRowLastColumn="0"/>
            </w:pPr>
            <w:r>
              <w:t>Graphiques pas très « jolis »</w:t>
            </w:r>
          </w:p>
          <w:p w14:paraId="159002E7" w14:textId="5F62973F" w:rsidR="00F938A3" w:rsidRDefault="00F938A3" w:rsidP="009E0A27">
            <w:pPr>
              <w:pStyle w:val="Paragraphedeliste"/>
              <w:cnfStyle w:val="000000100000" w:firstRow="0" w:lastRow="0" w:firstColumn="0" w:lastColumn="0" w:oddVBand="0" w:evenVBand="0" w:oddHBand="1" w:evenHBand="0" w:firstRowFirstColumn="0" w:firstRowLastColumn="0" w:lastRowFirstColumn="0" w:lastRowLastColumn="0"/>
            </w:pPr>
            <w:r>
              <w:t>Documentation moyenne</w:t>
            </w:r>
          </w:p>
        </w:tc>
        <w:tc>
          <w:tcPr>
            <w:tcW w:w="1068" w:type="pct"/>
          </w:tcPr>
          <w:p w14:paraId="08397C13" w14:textId="1D0C235A" w:rsidR="002A6F7C" w:rsidRDefault="00CA08FB" w:rsidP="00587E38">
            <w:pPr>
              <w:cnfStyle w:val="000000100000" w:firstRow="0" w:lastRow="0" w:firstColumn="0" w:lastColumn="0" w:oddVBand="0" w:evenVBand="0" w:oddHBand="1" w:evenHBand="0" w:firstRowFirstColumn="0" w:firstRowLastColumn="0" w:lastRowFirstColumn="0" w:lastRowLastColumn="0"/>
            </w:pPr>
            <w:hyperlink r:id="rId30" w:history="1">
              <w:r w:rsidR="0069758D" w:rsidRPr="003E1BD6">
                <w:rPr>
                  <w:rStyle w:val="Lienhypertexte"/>
                </w:rPr>
                <w:t>https://matplotlib.org/stable/gallery/images_contours_and_fields/image_annotated_heatmap.html</w:t>
              </w:r>
            </w:hyperlink>
          </w:p>
          <w:p w14:paraId="691C7808" w14:textId="77777777" w:rsidR="0069758D" w:rsidRDefault="0069758D" w:rsidP="00587E38">
            <w:pPr>
              <w:cnfStyle w:val="000000100000" w:firstRow="0" w:lastRow="0" w:firstColumn="0" w:lastColumn="0" w:oddVBand="0" w:evenVBand="0" w:oddHBand="1" w:evenHBand="0" w:firstRowFirstColumn="0" w:firstRowLastColumn="0" w:lastRowFirstColumn="0" w:lastRowLastColumn="0"/>
            </w:pPr>
          </w:p>
          <w:p w14:paraId="6E492C70" w14:textId="3A59FE13" w:rsidR="00295B7C" w:rsidRDefault="00CA08FB" w:rsidP="00587E38">
            <w:pPr>
              <w:cnfStyle w:val="000000100000" w:firstRow="0" w:lastRow="0" w:firstColumn="0" w:lastColumn="0" w:oddVBand="0" w:evenVBand="0" w:oddHBand="1" w:evenHBand="0" w:firstRowFirstColumn="0" w:firstRowLastColumn="0" w:lastRowFirstColumn="0" w:lastRowLastColumn="0"/>
            </w:pPr>
            <w:hyperlink r:id="rId31" w:history="1">
              <w:r w:rsidR="00295B7C" w:rsidRPr="003E1BD6">
                <w:rPr>
                  <w:rStyle w:val="Lienhypertexte"/>
                </w:rPr>
                <w:t>https://matplotlib.org/stable/gallery/animation/simple_anim.html</w:t>
              </w:r>
            </w:hyperlink>
          </w:p>
          <w:p w14:paraId="2D929D7D" w14:textId="77777777" w:rsidR="00295B7C" w:rsidRDefault="00295B7C" w:rsidP="00587E38">
            <w:pPr>
              <w:cnfStyle w:val="000000100000" w:firstRow="0" w:lastRow="0" w:firstColumn="0" w:lastColumn="0" w:oddVBand="0" w:evenVBand="0" w:oddHBand="1" w:evenHBand="0" w:firstRowFirstColumn="0" w:firstRowLastColumn="0" w:lastRowFirstColumn="0" w:lastRowLastColumn="0"/>
            </w:pPr>
          </w:p>
          <w:p w14:paraId="44F51D41" w14:textId="77777777" w:rsidR="00A04AAA" w:rsidRDefault="00CA08FB" w:rsidP="00A04AAA">
            <w:pPr>
              <w:cnfStyle w:val="000000100000" w:firstRow="0" w:lastRow="0" w:firstColumn="0" w:lastColumn="0" w:oddVBand="0" w:evenVBand="0" w:oddHBand="1" w:evenHBand="0" w:firstRowFirstColumn="0" w:firstRowLastColumn="0" w:lastRowFirstColumn="0" w:lastRowLastColumn="0"/>
            </w:pPr>
            <w:hyperlink r:id="rId32" w:history="1">
              <w:r w:rsidR="00A04AAA" w:rsidRPr="003E1BD6">
                <w:rPr>
                  <w:rStyle w:val="Lienhypertexte"/>
                </w:rPr>
                <w:t>https://pandas.pydata.org/pandas-docs/version/0.13.1/visualization.html</w:t>
              </w:r>
            </w:hyperlink>
          </w:p>
          <w:p w14:paraId="50CC0732" w14:textId="77CC7E69" w:rsidR="007A4D4F" w:rsidRDefault="007A4D4F" w:rsidP="00A04AAA">
            <w:pPr>
              <w:cnfStyle w:val="000000100000" w:firstRow="0" w:lastRow="0" w:firstColumn="0" w:lastColumn="0" w:oddVBand="0" w:evenVBand="0" w:oddHBand="1" w:evenHBand="0" w:firstRowFirstColumn="0" w:firstRowLastColumn="0" w:lastRowFirstColumn="0" w:lastRowLastColumn="0"/>
            </w:pPr>
          </w:p>
        </w:tc>
        <w:tc>
          <w:tcPr>
            <w:tcW w:w="1102" w:type="pct"/>
          </w:tcPr>
          <w:p w14:paraId="3E3CFA9B" w14:textId="33CCDD25" w:rsidR="002A6F7C" w:rsidRDefault="00295B7C" w:rsidP="00587E38">
            <w:pPr>
              <w:cnfStyle w:val="000000100000" w:firstRow="0" w:lastRow="0" w:firstColumn="0" w:lastColumn="0" w:oddVBand="0" w:evenVBand="0" w:oddHBand="1" w:evenHBand="0" w:firstRowFirstColumn="0" w:firstRowLastColumn="0" w:lastRowFirstColumn="0" w:lastRowLastColumn="0"/>
            </w:pPr>
            <w:r>
              <w:t>Cette librairie est assez vieille et un peu limitée (un peu comme les graphiques dans Excel), mais elle devrait pouvoir répondre aux exigences du besoin.</w:t>
            </w:r>
          </w:p>
        </w:tc>
      </w:tr>
      <w:tr w:rsidR="0069758D" w:rsidRPr="003A5EA7" w14:paraId="121B9CB6" w14:textId="77777777" w:rsidTr="0069758D">
        <w:tc>
          <w:tcPr>
            <w:cnfStyle w:val="001000000000" w:firstRow="0" w:lastRow="0" w:firstColumn="1" w:lastColumn="0" w:oddVBand="0" w:evenVBand="0" w:oddHBand="0" w:evenHBand="0" w:firstRowFirstColumn="0" w:firstRowLastColumn="0" w:lastRowFirstColumn="0" w:lastRowLastColumn="0"/>
            <w:tcW w:w="409" w:type="pct"/>
          </w:tcPr>
          <w:p w14:paraId="7686225E" w14:textId="173E98D9" w:rsidR="002A6F7C" w:rsidRDefault="00295B7C" w:rsidP="00887197">
            <w:r>
              <w:t>Seaborn (ibrairie python)</w:t>
            </w:r>
          </w:p>
        </w:tc>
        <w:tc>
          <w:tcPr>
            <w:tcW w:w="657" w:type="pct"/>
          </w:tcPr>
          <w:p w14:paraId="12E15DEC" w14:textId="2CF63C92" w:rsidR="002A6F7C" w:rsidRDefault="00295B7C" w:rsidP="00587E38">
            <w:pPr>
              <w:cnfStyle w:val="000000000000" w:firstRow="0" w:lastRow="0" w:firstColumn="0" w:lastColumn="0" w:oddVBand="0" w:evenVBand="0" w:oddHBand="0" w:evenHBand="0" w:firstRowFirstColumn="0" w:firstRowLastColumn="0" w:lastRowFirstColumn="0" w:lastRowLastColumn="0"/>
            </w:pPr>
            <w:r>
              <w:t xml:space="preserve">Librairie basée sur MatPlotLib pour </w:t>
            </w:r>
            <w:r>
              <w:lastRenderedPageBreak/>
              <w:t>générer des graphiques.</w:t>
            </w:r>
          </w:p>
        </w:tc>
        <w:tc>
          <w:tcPr>
            <w:tcW w:w="861" w:type="pct"/>
          </w:tcPr>
          <w:p w14:paraId="7A731BF7" w14:textId="7BE21A22" w:rsidR="002A6F7C" w:rsidRDefault="00295B7C" w:rsidP="009E0A27">
            <w:pPr>
              <w:pStyle w:val="Paragraphedeliste"/>
              <w:cnfStyle w:val="000000000000" w:firstRow="0" w:lastRow="0" w:firstColumn="0" w:lastColumn="0" w:oddVBand="0" w:evenVBand="0" w:oddHBand="0" w:evenHBand="0" w:firstRowFirstColumn="0" w:firstRowLastColumn="0" w:lastRowFirstColumn="0" w:lastRowLastColumn="0"/>
            </w:pPr>
            <w:r>
              <w:lastRenderedPageBreak/>
              <w:t>Plus moderne</w:t>
            </w:r>
            <w:r w:rsidR="00A04AAA">
              <w:t xml:space="preserve"> et plus « jolie » que MatPlotLib</w:t>
            </w:r>
            <w:r w:rsidR="00F91E97">
              <w:t xml:space="preserve"> </w:t>
            </w:r>
            <w:r w:rsidR="00F91E97">
              <w:lastRenderedPageBreak/>
              <w:t>pour les graphiques simples ou courants</w:t>
            </w:r>
          </w:p>
          <w:p w14:paraId="0E4D8289" w14:textId="77777777" w:rsidR="00A04AAA" w:rsidRDefault="00A04AAA" w:rsidP="009E0A27">
            <w:pPr>
              <w:pStyle w:val="Paragraphedeliste"/>
              <w:cnfStyle w:val="000000000000" w:firstRow="0" w:lastRow="0" w:firstColumn="0" w:lastColumn="0" w:oddVBand="0" w:evenVBand="0" w:oddHBand="0" w:evenHBand="0" w:firstRowFirstColumn="0" w:firstRowLastColumn="0" w:lastRowFirstColumn="0" w:lastRowLastColumn="0"/>
            </w:pPr>
            <w:r>
              <w:t>Permet de générer des graphiques plus complexes</w:t>
            </w:r>
          </w:p>
          <w:p w14:paraId="6ADCDE41" w14:textId="61108594" w:rsidR="008F1CB9" w:rsidRDefault="008F1CB9" w:rsidP="009E0A27">
            <w:pPr>
              <w:pStyle w:val="Paragraphedeliste"/>
              <w:cnfStyle w:val="000000000000" w:firstRow="0" w:lastRow="0" w:firstColumn="0" w:lastColumn="0" w:oddVBand="0" w:evenVBand="0" w:oddHBand="0" w:evenHBand="0" w:firstRowFirstColumn="0" w:firstRowLastColumn="0" w:lastRowFirstColumn="0" w:lastRowLastColumn="0"/>
            </w:pPr>
            <w:r>
              <w:t>S’intègre facilement à Pandas (mais pas GeoPandas)</w:t>
            </w:r>
          </w:p>
        </w:tc>
        <w:tc>
          <w:tcPr>
            <w:tcW w:w="902" w:type="pct"/>
          </w:tcPr>
          <w:p w14:paraId="570B3AD9" w14:textId="762CC85B" w:rsidR="002A6F7C" w:rsidRDefault="00A04AAA" w:rsidP="009E0A27">
            <w:pPr>
              <w:pStyle w:val="Paragraphedeliste"/>
              <w:cnfStyle w:val="000000000000" w:firstRow="0" w:lastRow="0" w:firstColumn="0" w:lastColumn="0" w:oddVBand="0" w:evenVBand="0" w:oddHBand="0" w:evenHBand="0" w:firstRowFirstColumn="0" w:firstRowLastColumn="0" w:lastRowFirstColumn="0" w:lastRowLastColumn="0"/>
            </w:pPr>
            <w:r>
              <w:lastRenderedPageBreak/>
              <w:t xml:space="preserve">Plus complexe (et donc plus difficile à apprendre) que </w:t>
            </w:r>
            <w:r>
              <w:lastRenderedPageBreak/>
              <w:t>MatPlotLib</w:t>
            </w:r>
            <w:r w:rsidR="00F938A3">
              <w:t xml:space="preserve"> pour les graphiques « sur mesure »</w:t>
            </w:r>
          </w:p>
          <w:p w14:paraId="7E238941" w14:textId="391B8670" w:rsidR="00A04AAA" w:rsidRDefault="00A04AAA" w:rsidP="009E0A27">
            <w:pPr>
              <w:pStyle w:val="Paragraphedeliste"/>
              <w:cnfStyle w:val="000000000000" w:firstRow="0" w:lastRow="0" w:firstColumn="0" w:lastColumn="0" w:oddVBand="0" w:evenVBand="0" w:oddHBand="0" w:evenHBand="0" w:firstRowFirstColumn="0" w:firstRowLastColumn="0" w:lastRowFirstColumn="0" w:lastRowLastColumn="0"/>
            </w:pPr>
            <w:r>
              <w:t>Moins populaire que MatPlotLib (mais quand même assez connu)</w:t>
            </w:r>
          </w:p>
          <w:p w14:paraId="3647544E" w14:textId="0200573A" w:rsidR="00A04AAA" w:rsidRDefault="00A04AAA" w:rsidP="009E0A27">
            <w:pPr>
              <w:pStyle w:val="Paragraphedeliste"/>
              <w:cnfStyle w:val="000000000000" w:firstRow="0" w:lastRow="0" w:firstColumn="0" w:lastColumn="0" w:oddVBand="0" w:evenVBand="0" w:oddHBand="0" w:evenHBand="0" w:firstRowFirstColumn="0" w:firstRowLastColumn="0" w:lastRowFirstColumn="0" w:lastRowLastColumn="0"/>
            </w:pPr>
            <w:r>
              <w:t>Ne permet pas de faire des graphiques interactifs</w:t>
            </w:r>
          </w:p>
        </w:tc>
        <w:tc>
          <w:tcPr>
            <w:tcW w:w="1068" w:type="pct"/>
          </w:tcPr>
          <w:p w14:paraId="03DA754B" w14:textId="12CCA5C4" w:rsidR="002A6F7C" w:rsidRDefault="00CA08FB" w:rsidP="00587E38">
            <w:pPr>
              <w:cnfStyle w:val="000000000000" w:firstRow="0" w:lastRow="0" w:firstColumn="0" w:lastColumn="0" w:oddVBand="0" w:evenVBand="0" w:oddHBand="0" w:evenHBand="0" w:firstRowFirstColumn="0" w:firstRowLastColumn="0" w:lastRowFirstColumn="0" w:lastRowLastColumn="0"/>
            </w:pPr>
            <w:hyperlink r:id="rId33" w:history="1">
              <w:r w:rsidR="00295B7C" w:rsidRPr="003E1BD6">
                <w:rPr>
                  <w:rStyle w:val="Lienhypertexte"/>
                </w:rPr>
                <w:t>https://seaborn.pydata.org/generated/seaborn.heatmap.html</w:t>
              </w:r>
            </w:hyperlink>
          </w:p>
          <w:p w14:paraId="3CED92DC" w14:textId="77777777" w:rsidR="004D55AD" w:rsidRDefault="004D55AD" w:rsidP="00587E38">
            <w:pPr>
              <w:cnfStyle w:val="000000000000" w:firstRow="0" w:lastRow="0" w:firstColumn="0" w:lastColumn="0" w:oddVBand="0" w:evenVBand="0" w:oddHBand="0" w:evenHBand="0" w:firstRowFirstColumn="0" w:firstRowLastColumn="0" w:lastRowFirstColumn="0" w:lastRowLastColumn="0"/>
            </w:pPr>
          </w:p>
          <w:p w14:paraId="6FB3CA31" w14:textId="1E0C8A88" w:rsidR="004D55AD" w:rsidRDefault="00CA08FB" w:rsidP="00587E38">
            <w:pPr>
              <w:cnfStyle w:val="000000000000" w:firstRow="0" w:lastRow="0" w:firstColumn="0" w:lastColumn="0" w:oddVBand="0" w:evenVBand="0" w:oddHBand="0" w:evenHBand="0" w:firstRowFirstColumn="0" w:firstRowLastColumn="0" w:lastRowFirstColumn="0" w:lastRowLastColumn="0"/>
            </w:pPr>
            <w:hyperlink r:id="rId34" w:history="1">
              <w:r w:rsidR="004D55AD" w:rsidRPr="003E1BD6">
                <w:rPr>
                  <w:rStyle w:val="Lienhypertexte"/>
                </w:rPr>
                <w:t>https://pythonbasics.org/seaborn-heatmap/</w:t>
              </w:r>
            </w:hyperlink>
          </w:p>
          <w:p w14:paraId="2F8AEE7E" w14:textId="77777777" w:rsidR="00295B7C" w:rsidRDefault="00295B7C" w:rsidP="00587E38">
            <w:pPr>
              <w:cnfStyle w:val="000000000000" w:firstRow="0" w:lastRow="0" w:firstColumn="0" w:lastColumn="0" w:oddVBand="0" w:evenVBand="0" w:oddHBand="0" w:evenHBand="0" w:firstRowFirstColumn="0" w:firstRowLastColumn="0" w:lastRowFirstColumn="0" w:lastRowLastColumn="0"/>
            </w:pPr>
          </w:p>
          <w:p w14:paraId="7C3A3E5B" w14:textId="156F9797" w:rsidR="00295B7C" w:rsidRDefault="00CA08FB" w:rsidP="00587E38">
            <w:pPr>
              <w:cnfStyle w:val="000000000000" w:firstRow="0" w:lastRow="0" w:firstColumn="0" w:lastColumn="0" w:oddVBand="0" w:evenVBand="0" w:oddHBand="0" w:evenHBand="0" w:firstRowFirstColumn="0" w:firstRowLastColumn="0" w:lastRowFirstColumn="0" w:lastRowLastColumn="0"/>
            </w:pPr>
            <w:hyperlink r:id="rId35" w:history="1">
              <w:r w:rsidR="00A04AAA" w:rsidRPr="003E1BD6">
                <w:rPr>
                  <w:rStyle w:val="Lienhypertexte"/>
                </w:rPr>
                <w:t>https://www.linkedin.com/pulse/matplotlib-vs-seaborn-which-python-data-visualization-iram-mehmood-1f</w:t>
              </w:r>
            </w:hyperlink>
          </w:p>
          <w:p w14:paraId="697A155E" w14:textId="7E0032BD" w:rsidR="00A04AAA" w:rsidRDefault="00A04AAA" w:rsidP="00587E38">
            <w:pPr>
              <w:cnfStyle w:val="000000000000" w:firstRow="0" w:lastRow="0" w:firstColumn="0" w:lastColumn="0" w:oddVBand="0" w:evenVBand="0" w:oddHBand="0" w:evenHBand="0" w:firstRowFirstColumn="0" w:firstRowLastColumn="0" w:lastRowFirstColumn="0" w:lastRowLastColumn="0"/>
            </w:pPr>
          </w:p>
        </w:tc>
        <w:tc>
          <w:tcPr>
            <w:tcW w:w="1102" w:type="pct"/>
          </w:tcPr>
          <w:p w14:paraId="0B92999C" w14:textId="20CAD6BF" w:rsidR="002A6F7C" w:rsidRDefault="002C4407" w:rsidP="00587E38">
            <w:pPr>
              <w:cnfStyle w:val="000000000000" w:firstRow="0" w:lastRow="0" w:firstColumn="0" w:lastColumn="0" w:oddVBand="0" w:evenVBand="0" w:oddHBand="0" w:evenHBand="0" w:firstRowFirstColumn="0" w:firstRowLastColumn="0" w:lastRowFirstColumn="0" w:lastRowLastColumn="0"/>
            </w:pPr>
            <w:r>
              <w:lastRenderedPageBreak/>
              <w:t xml:space="preserve">Seaborn est une évolution de la librairie MatPlotLib mais n’ajoute pas de fonctionnalités dont on a besoin, </w:t>
            </w:r>
            <w:r w:rsidR="00F91E97">
              <w:t xml:space="preserve">au </w:t>
            </w:r>
            <w:r w:rsidR="00F91E97">
              <w:lastRenderedPageBreak/>
              <w:t xml:space="preserve">contraire même, </w:t>
            </w:r>
            <w:r>
              <w:t>donc le fait qu’elle soit plus complexe et moins aisément intégrée aux autres librairies la rend moins attirante.</w:t>
            </w:r>
          </w:p>
        </w:tc>
      </w:tr>
      <w:tr w:rsidR="002C4407" w:rsidRPr="003A5EA7" w14:paraId="0B956DA0" w14:textId="77777777" w:rsidTr="0069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2D576903" w14:textId="08116141" w:rsidR="002C4407" w:rsidRDefault="002C4407" w:rsidP="00887197">
            <w:r>
              <w:lastRenderedPageBreak/>
              <w:t>Plotly (libra</w:t>
            </w:r>
            <w:r w:rsidR="00011541">
              <w:t>i</w:t>
            </w:r>
            <w:r>
              <w:t>rie python)</w:t>
            </w:r>
          </w:p>
        </w:tc>
        <w:tc>
          <w:tcPr>
            <w:tcW w:w="657" w:type="pct"/>
          </w:tcPr>
          <w:p w14:paraId="0D6471B5" w14:textId="29ACA8FF" w:rsidR="002C4407" w:rsidRDefault="00B33963" w:rsidP="00587E38">
            <w:pPr>
              <w:cnfStyle w:val="000000100000" w:firstRow="0" w:lastRow="0" w:firstColumn="0" w:lastColumn="0" w:oddVBand="0" w:evenVBand="0" w:oddHBand="1" w:evenHBand="0" w:firstRowFirstColumn="0" w:firstRowLastColumn="0" w:lastRowFirstColumn="0" w:lastRowLastColumn="0"/>
            </w:pPr>
            <w:r>
              <w:t>Librairie permettant de créer des graphiques interactifs avec python.</w:t>
            </w:r>
          </w:p>
        </w:tc>
        <w:tc>
          <w:tcPr>
            <w:tcW w:w="861" w:type="pct"/>
          </w:tcPr>
          <w:p w14:paraId="7A1BFDA5" w14:textId="77777777" w:rsidR="002C4407" w:rsidRDefault="00B33963" w:rsidP="009E0A27">
            <w:pPr>
              <w:pStyle w:val="Paragraphedeliste"/>
              <w:cnfStyle w:val="000000100000" w:firstRow="0" w:lastRow="0" w:firstColumn="0" w:lastColumn="0" w:oddVBand="0" w:evenVBand="0" w:oddHBand="1" w:evenHBand="0" w:firstRowFirstColumn="0" w:firstRowLastColumn="0" w:lastRowFirstColumn="0" w:lastRowLastColumn="0"/>
            </w:pPr>
            <w:r>
              <w:t>Permet de créer des graphiques interactifs (avec contrôles programmables)</w:t>
            </w:r>
          </w:p>
          <w:p w14:paraId="09074AD4" w14:textId="7296C335" w:rsidR="00B33963" w:rsidRDefault="00B33963" w:rsidP="009E0A27">
            <w:pPr>
              <w:pStyle w:val="Paragraphedeliste"/>
              <w:cnfStyle w:val="000000100000" w:firstRow="0" w:lastRow="0" w:firstColumn="0" w:lastColumn="0" w:oddVBand="0" w:evenVBand="0" w:oddHBand="1" w:evenHBand="0" w:firstRowFirstColumn="0" w:firstRowLastColumn="0" w:lastRowFirstColumn="0" w:lastRowLastColumn="0"/>
            </w:pPr>
            <w:r>
              <w:t>Peut aussi être utilisée en version web/JS</w:t>
            </w:r>
          </w:p>
          <w:p w14:paraId="4C944A3C" w14:textId="77777777" w:rsidR="00B33963" w:rsidRDefault="00B33963" w:rsidP="009E0A27">
            <w:pPr>
              <w:pStyle w:val="Paragraphedeliste"/>
              <w:cnfStyle w:val="000000100000" w:firstRow="0" w:lastRow="0" w:firstColumn="0" w:lastColumn="0" w:oddVBand="0" w:evenVBand="0" w:oddHBand="1" w:evenHBand="0" w:firstRowFirstColumn="0" w:firstRowLastColumn="0" w:lastRowFirstColumn="0" w:lastRowLastColumn="0"/>
            </w:pPr>
            <w:r>
              <w:t>Graphiques modernes</w:t>
            </w:r>
          </w:p>
          <w:p w14:paraId="4D1BAD30" w14:textId="77777777" w:rsidR="00B33963" w:rsidRDefault="005440E0" w:rsidP="009E0A27">
            <w:pPr>
              <w:pStyle w:val="Paragraphedeliste"/>
              <w:cnfStyle w:val="000000100000" w:firstRow="0" w:lastRow="0" w:firstColumn="0" w:lastColumn="0" w:oddVBand="0" w:evenVBand="0" w:oddHBand="1" w:evenHBand="0" w:firstRowFirstColumn="0" w:firstRowLastColumn="0" w:lastRowFirstColumn="0" w:lastRowLastColumn="0"/>
            </w:pPr>
            <w:r>
              <w:t>S’intègre facilement à Pandas (mais pas GeoPandas)</w:t>
            </w:r>
          </w:p>
          <w:p w14:paraId="438AED12" w14:textId="77777777" w:rsidR="005440E0" w:rsidRDefault="005440E0" w:rsidP="009E0A27">
            <w:pPr>
              <w:pStyle w:val="Paragraphedeliste"/>
              <w:cnfStyle w:val="000000100000" w:firstRow="0" w:lastRow="0" w:firstColumn="0" w:lastColumn="0" w:oddVBand="0" w:evenVBand="0" w:oddHBand="1" w:evenHBand="0" w:firstRowFirstColumn="0" w:firstRowLastColumn="0" w:lastRowFirstColumn="0" w:lastRowLastColumn="0"/>
            </w:pPr>
            <w:r>
              <w:t>Supporte les graphiques animés</w:t>
            </w:r>
          </w:p>
          <w:p w14:paraId="616AE985" w14:textId="73CE0B0A" w:rsidR="005440E0" w:rsidRDefault="005440E0" w:rsidP="009E0A27">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tc>
        <w:tc>
          <w:tcPr>
            <w:tcW w:w="902" w:type="pct"/>
          </w:tcPr>
          <w:p w14:paraId="4247EE57" w14:textId="5FCC44CA" w:rsidR="005440E0" w:rsidRDefault="00F938A3" w:rsidP="005440E0">
            <w:pPr>
              <w:pStyle w:val="Paragraphedeliste"/>
              <w:cnfStyle w:val="000000100000" w:firstRow="0" w:lastRow="0" w:firstColumn="0" w:lastColumn="0" w:oddVBand="0" w:evenVBand="0" w:oddHBand="1" w:evenHBand="0" w:firstRowFirstColumn="0" w:firstRowLastColumn="0" w:lastRowFirstColumn="0" w:lastRowLastColumn="0"/>
            </w:pPr>
            <w:r>
              <w:t>Nettement m</w:t>
            </w:r>
            <w:r w:rsidR="005440E0">
              <w:t>oins populaire que MatPlotLib</w:t>
            </w:r>
          </w:p>
          <w:p w14:paraId="267E0EE0" w14:textId="77777777" w:rsidR="002C4407" w:rsidRDefault="00F938A3" w:rsidP="009E0A27">
            <w:pPr>
              <w:pStyle w:val="Paragraphedeliste"/>
              <w:cnfStyle w:val="000000100000" w:firstRow="0" w:lastRow="0" w:firstColumn="0" w:lastColumn="0" w:oddVBand="0" w:evenVBand="0" w:oddHBand="1" w:evenHBand="0" w:firstRowFirstColumn="0" w:firstRowLastColumn="0" w:lastRowFirstColumn="0" w:lastRowLastColumn="0"/>
            </w:pPr>
            <w:r>
              <w:t>Sensiblement plus complexe que MatPlotLib (parce que plus puissante)</w:t>
            </w:r>
          </w:p>
          <w:p w14:paraId="24D1C5A2" w14:textId="77777777" w:rsidR="00F938A3" w:rsidRDefault="00F938A3" w:rsidP="009E0A27">
            <w:pPr>
              <w:pStyle w:val="Paragraphedeliste"/>
              <w:cnfStyle w:val="000000100000" w:firstRow="0" w:lastRow="0" w:firstColumn="0" w:lastColumn="0" w:oddVBand="0" w:evenVBand="0" w:oddHBand="1" w:evenHBand="0" w:firstRowFirstColumn="0" w:firstRowLastColumn="0" w:lastRowFirstColumn="0" w:lastRowLastColumn="0"/>
            </w:pPr>
            <w:r>
              <w:t>Moins facile à « personnaliser</w:t>
            </w:r>
            <w:r w:rsidR="00011541">
              <w:t xml:space="preserve"> en profondeur</w:t>
            </w:r>
            <w:r>
              <w:t> » que MatPlotLib</w:t>
            </w:r>
            <w:r w:rsidR="00011541">
              <w:t xml:space="preserve"> (moins flexible car moins « manuelle »)</w:t>
            </w:r>
          </w:p>
          <w:p w14:paraId="5D8D7911" w14:textId="1E6EC135" w:rsidR="009F52B2" w:rsidRDefault="009F52B2" w:rsidP="009E0A27">
            <w:pPr>
              <w:pStyle w:val="Paragraphedeliste"/>
              <w:cnfStyle w:val="000000100000" w:firstRow="0" w:lastRow="0" w:firstColumn="0" w:lastColumn="0" w:oddVBand="0" w:evenVBand="0" w:oddHBand="1" w:evenHBand="0" w:firstRowFirstColumn="0" w:firstRowLastColumn="0" w:lastRowFirstColumn="0" w:lastRowLastColumn="0"/>
            </w:pPr>
            <w:r>
              <w:t>Permet de créer des dashboards (avec Dash), mais c’est payant</w:t>
            </w:r>
          </w:p>
        </w:tc>
        <w:tc>
          <w:tcPr>
            <w:tcW w:w="1068" w:type="pct"/>
          </w:tcPr>
          <w:p w14:paraId="345A2AFD" w14:textId="1800F27F" w:rsidR="00B33963" w:rsidRDefault="00CA08FB" w:rsidP="00587E38">
            <w:pPr>
              <w:cnfStyle w:val="000000100000" w:firstRow="0" w:lastRow="0" w:firstColumn="0" w:lastColumn="0" w:oddVBand="0" w:evenVBand="0" w:oddHBand="1" w:evenHBand="0" w:firstRowFirstColumn="0" w:firstRowLastColumn="0" w:lastRowFirstColumn="0" w:lastRowLastColumn="0"/>
            </w:pPr>
            <w:hyperlink r:id="rId36" w:history="1">
              <w:r w:rsidR="00B33963" w:rsidRPr="003E1BD6">
                <w:rPr>
                  <w:rStyle w:val="Lienhypertexte"/>
                </w:rPr>
                <w:t>https://plotly.com/python/plotly-fundamentals/</w:t>
              </w:r>
            </w:hyperlink>
          </w:p>
          <w:p w14:paraId="0695F138" w14:textId="77777777" w:rsidR="00B33963" w:rsidRDefault="00B33963" w:rsidP="00587E38">
            <w:pPr>
              <w:cnfStyle w:val="000000100000" w:firstRow="0" w:lastRow="0" w:firstColumn="0" w:lastColumn="0" w:oddVBand="0" w:evenVBand="0" w:oddHBand="1" w:evenHBand="0" w:firstRowFirstColumn="0" w:firstRowLastColumn="0" w:lastRowFirstColumn="0" w:lastRowLastColumn="0"/>
            </w:pPr>
          </w:p>
          <w:p w14:paraId="78D44721" w14:textId="50D7004C" w:rsidR="002C4407" w:rsidRDefault="00CA08FB" w:rsidP="00587E38">
            <w:pPr>
              <w:cnfStyle w:val="000000100000" w:firstRow="0" w:lastRow="0" w:firstColumn="0" w:lastColumn="0" w:oddVBand="0" w:evenVBand="0" w:oddHBand="1" w:evenHBand="0" w:firstRowFirstColumn="0" w:firstRowLastColumn="0" w:lastRowFirstColumn="0" w:lastRowLastColumn="0"/>
            </w:pPr>
            <w:hyperlink r:id="rId37" w:history="1">
              <w:r w:rsidR="00B33963" w:rsidRPr="003E1BD6">
                <w:rPr>
                  <w:rStyle w:val="Lienhypertexte"/>
                </w:rPr>
                <w:t>https://plotly.com/python/heatmaps/</w:t>
              </w:r>
            </w:hyperlink>
          </w:p>
          <w:p w14:paraId="5FAF9AB5" w14:textId="77777777" w:rsidR="00B33963" w:rsidRDefault="00B33963" w:rsidP="00587E38">
            <w:pPr>
              <w:cnfStyle w:val="000000100000" w:firstRow="0" w:lastRow="0" w:firstColumn="0" w:lastColumn="0" w:oddVBand="0" w:evenVBand="0" w:oddHBand="1" w:evenHBand="0" w:firstRowFirstColumn="0" w:firstRowLastColumn="0" w:lastRowFirstColumn="0" w:lastRowLastColumn="0"/>
            </w:pPr>
          </w:p>
          <w:p w14:paraId="419E59A9" w14:textId="7FD91923" w:rsidR="00F938A3" w:rsidRDefault="00F938A3" w:rsidP="00587E38">
            <w:pPr>
              <w:cnfStyle w:val="000000100000" w:firstRow="0" w:lastRow="0" w:firstColumn="0" w:lastColumn="0" w:oddVBand="0" w:evenVBand="0" w:oddHBand="1" w:evenHBand="0" w:firstRowFirstColumn="0" w:firstRowLastColumn="0" w:lastRowFirstColumn="0" w:lastRowLastColumn="0"/>
            </w:pPr>
          </w:p>
          <w:p w14:paraId="6D05144A" w14:textId="29D2B1EA" w:rsidR="00F938A3" w:rsidRDefault="00CA08FB" w:rsidP="00587E38">
            <w:pPr>
              <w:cnfStyle w:val="000000100000" w:firstRow="0" w:lastRow="0" w:firstColumn="0" w:lastColumn="0" w:oddVBand="0" w:evenVBand="0" w:oddHBand="1" w:evenHBand="0" w:firstRowFirstColumn="0" w:firstRowLastColumn="0" w:lastRowFirstColumn="0" w:lastRowLastColumn="0"/>
            </w:pPr>
            <w:hyperlink r:id="rId38" w:history="1">
              <w:r w:rsidR="00F91E97" w:rsidRPr="003E1BD6">
                <w:rPr>
                  <w:rStyle w:val="Lienhypertexte"/>
                </w:rPr>
                <w:t>https://www.reddit.com/r/learnpython/comments/vpvco2/matplotlib_vs_plotly_vs_seaborn_data_science_in/</w:t>
              </w:r>
            </w:hyperlink>
          </w:p>
          <w:p w14:paraId="176A74A5" w14:textId="1E502FCA" w:rsidR="00F91E97" w:rsidRDefault="00F91E97" w:rsidP="00587E38">
            <w:pPr>
              <w:cnfStyle w:val="000000100000" w:firstRow="0" w:lastRow="0" w:firstColumn="0" w:lastColumn="0" w:oddVBand="0" w:evenVBand="0" w:oddHBand="1" w:evenHBand="0" w:firstRowFirstColumn="0" w:firstRowLastColumn="0" w:lastRowFirstColumn="0" w:lastRowLastColumn="0"/>
            </w:pPr>
          </w:p>
        </w:tc>
        <w:tc>
          <w:tcPr>
            <w:tcW w:w="1102" w:type="pct"/>
          </w:tcPr>
          <w:p w14:paraId="6A098DE5" w14:textId="1002CD58" w:rsidR="002C4407" w:rsidRDefault="00F91E97" w:rsidP="00587E38">
            <w:pPr>
              <w:cnfStyle w:val="000000100000" w:firstRow="0" w:lastRow="0" w:firstColumn="0" w:lastColumn="0" w:oddVBand="0" w:evenVBand="0" w:oddHBand="1" w:evenHBand="0" w:firstRowFirstColumn="0" w:firstRowLastColumn="0" w:lastRowFirstColumn="0" w:lastRowLastColumn="0"/>
            </w:pPr>
            <w:r>
              <w:t>Plotly est nettement plus puissante que MatPlotLib et permettrait dans une version future de créer des graphiques interactifs et même une version web, cependant elle n’est pas similaire à MatPlotLib et sensiblement plus complexe, donc un changement de librairie en cours de développement de serait difficile.</w:t>
            </w:r>
          </w:p>
        </w:tc>
      </w:tr>
      <w:tr w:rsidR="00011541" w:rsidRPr="003A5EA7" w14:paraId="247086CF" w14:textId="77777777" w:rsidTr="0069758D">
        <w:tc>
          <w:tcPr>
            <w:cnfStyle w:val="001000000000" w:firstRow="0" w:lastRow="0" w:firstColumn="1" w:lastColumn="0" w:oddVBand="0" w:evenVBand="0" w:oddHBand="0" w:evenHBand="0" w:firstRowFirstColumn="0" w:firstRowLastColumn="0" w:lastRowFirstColumn="0" w:lastRowLastColumn="0"/>
            <w:tcW w:w="409" w:type="pct"/>
          </w:tcPr>
          <w:p w14:paraId="724EC5BF" w14:textId="3BB41EE1" w:rsidR="00011541" w:rsidRDefault="00011541" w:rsidP="00011541">
            <w:r>
              <w:t>Bokeh (librairie python)</w:t>
            </w:r>
          </w:p>
        </w:tc>
        <w:tc>
          <w:tcPr>
            <w:tcW w:w="657" w:type="pct"/>
          </w:tcPr>
          <w:p w14:paraId="53051FF4" w14:textId="062B5204" w:rsidR="00011541" w:rsidRDefault="00011541" w:rsidP="00011541">
            <w:pPr>
              <w:cnfStyle w:val="000000000000" w:firstRow="0" w:lastRow="0" w:firstColumn="0" w:lastColumn="0" w:oddVBand="0" w:evenVBand="0" w:oddHBand="0" w:evenHBand="0" w:firstRowFirstColumn="0" w:firstRowLastColumn="0" w:lastRowFirstColumn="0" w:lastRowLastColumn="0"/>
            </w:pPr>
            <w:r>
              <w:t>Librairie permettant de créer des graphiques interactifs avec python.</w:t>
            </w:r>
          </w:p>
        </w:tc>
        <w:tc>
          <w:tcPr>
            <w:tcW w:w="861" w:type="pct"/>
          </w:tcPr>
          <w:p w14:paraId="5C12E235" w14:textId="77777777" w:rsidR="00011541" w:rsidRDefault="009F52B2" w:rsidP="00011541">
            <w:pPr>
              <w:pStyle w:val="Paragraphedeliste"/>
              <w:cnfStyle w:val="000000000000" w:firstRow="0" w:lastRow="0" w:firstColumn="0" w:lastColumn="0" w:oddVBand="0" w:evenVBand="0" w:oddHBand="0" w:evenHBand="0" w:firstRowFirstColumn="0" w:firstRowLastColumn="0" w:lastRowFirstColumn="0" w:lastRowLastColumn="0"/>
            </w:pPr>
            <w:r>
              <w:t>Librairie avec des fonctionnalités presque identiques à celle de Plotly</w:t>
            </w:r>
          </w:p>
          <w:p w14:paraId="0DF1295B" w14:textId="77777777" w:rsidR="009F52B2" w:rsidRDefault="009F52B2" w:rsidP="00011541">
            <w:pPr>
              <w:pStyle w:val="Paragraphedeliste"/>
              <w:cnfStyle w:val="000000000000" w:firstRow="0" w:lastRow="0" w:firstColumn="0" w:lastColumn="0" w:oddVBand="0" w:evenVBand="0" w:oddHBand="0" w:evenHBand="0" w:firstRowFirstColumn="0" w:firstRowLastColumn="0" w:lastRowFirstColumn="0" w:lastRowLastColumn="0"/>
            </w:pPr>
            <w:r>
              <w:t>Permet de créer des dashboards entièrement en python</w:t>
            </w:r>
          </w:p>
          <w:p w14:paraId="06A7BF51" w14:textId="0AFB9112" w:rsidR="002A048C" w:rsidRDefault="002A048C" w:rsidP="00011541">
            <w:pPr>
              <w:pStyle w:val="Paragraphedeliste"/>
              <w:cnfStyle w:val="000000000000" w:firstRow="0" w:lastRow="0" w:firstColumn="0" w:lastColumn="0" w:oddVBand="0" w:evenVBand="0" w:oddHBand="0" w:evenHBand="0" w:firstRowFirstColumn="0" w:firstRowLastColumn="0" w:lastRowFirstColumn="0" w:lastRowLastColumn="0"/>
            </w:pPr>
            <w:r>
              <w:t>Meilleure performance que Plotly avec de larges jeux de données</w:t>
            </w:r>
          </w:p>
        </w:tc>
        <w:tc>
          <w:tcPr>
            <w:tcW w:w="902" w:type="pct"/>
          </w:tcPr>
          <w:p w14:paraId="2F807A69" w14:textId="77777777" w:rsidR="00011541" w:rsidRDefault="009F52B2" w:rsidP="00011541">
            <w:pPr>
              <w:pStyle w:val="Paragraphedeliste"/>
              <w:cnfStyle w:val="000000000000" w:firstRow="0" w:lastRow="0" w:firstColumn="0" w:lastColumn="0" w:oddVBand="0" w:evenVBand="0" w:oddHBand="0" w:evenHBand="0" w:firstRowFirstColumn="0" w:firstRowLastColumn="0" w:lastRowFirstColumn="0" w:lastRowLastColumn="0"/>
            </w:pPr>
            <w:r>
              <w:t>Version JS/web moins développée que celle de Plotly</w:t>
            </w:r>
          </w:p>
          <w:p w14:paraId="6C633A93" w14:textId="04EDABE1" w:rsidR="004D55AD" w:rsidRDefault="004D55AD" w:rsidP="004D55AD">
            <w:pPr>
              <w:pStyle w:val="Paragraphedeliste"/>
              <w:cnfStyle w:val="000000000000" w:firstRow="0" w:lastRow="0" w:firstColumn="0" w:lastColumn="0" w:oddVBand="0" w:evenVBand="0" w:oddHBand="0" w:evenHBand="0" w:firstRowFirstColumn="0" w:firstRowLastColumn="0" w:lastRowFirstColumn="0" w:lastRowLastColumn="0"/>
            </w:pPr>
            <w:r>
              <w:t>Un peu p</w:t>
            </w:r>
            <w:r w:rsidR="009F52B2">
              <w:t>lus difficile à utiliser que Plotly (ressemble un peu plus à MatPlotLib)</w:t>
            </w:r>
          </w:p>
        </w:tc>
        <w:tc>
          <w:tcPr>
            <w:tcW w:w="1068" w:type="pct"/>
          </w:tcPr>
          <w:p w14:paraId="7DCC2B5E" w14:textId="58EA7FCF" w:rsidR="00011541" w:rsidRDefault="00CA08FB" w:rsidP="00011541">
            <w:pPr>
              <w:cnfStyle w:val="000000000000" w:firstRow="0" w:lastRow="0" w:firstColumn="0" w:lastColumn="0" w:oddVBand="0" w:evenVBand="0" w:oddHBand="0" w:evenHBand="0" w:firstRowFirstColumn="0" w:firstRowLastColumn="0" w:lastRowFirstColumn="0" w:lastRowLastColumn="0"/>
            </w:pPr>
            <w:hyperlink r:id="rId39" w:history="1">
              <w:r w:rsidR="009F52B2" w:rsidRPr="003E1BD6">
                <w:rPr>
                  <w:rStyle w:val="Lienhypertexte"/>
                </w:rPr>
                <w:t>https://docs.bokeh.org/en/latest/</w:t>
              </w:r>
            </w:hyperlink>
          </w:p>
          <w:p w14:paraId="3217FBD8" w14:textId="77777777" w:rsidR="009F52B2" w:rsidRDefault="009F52B2" w:rsidP="00011541">
            <w:pPr>
              <w:cnfStyle w:val="000000000000" w:firstRow="0" w:lastRow="0" w:firstColumn="0" w:lastColumn="0" w:oddVBand="0" w:evenVBand="0" w:oddHBand="0" w:evenHBand="0" w:firstRowFirstColumn="0" w:firstRowLastColumn="0" w:lastRowFirstColumn="0" w:lastRowLastColumn="0"/>
            </w:pPr>
          </w:p>
          <w:p w14:paraId="3F7867DA" w14:textId="6B9B212A" w:rsidR="002A048C" w:rsidRDefault="00CA08FB" w:rsidP="00011541">
            <w:pPr>
              <w:cnfStyle w:val="000000000000" w:firstRow="0" w:lastRow="0" w:firstColumn="0" w:lastColumn="0" w:oddVBand="0" w:evenVBand="0" w:oddHBand="0" w:evenHBand="0" w:firstRowFirstColumn="0" w:firstRowLastColumn="0" w:lastRowFirstColumn="0" w:lastRowLastColumn="0"/>
            </w:pPr>
            <w:hyperlink r:id="rId40" w:history="1">
              <w:r w:rsidR="002A048C" w:rsidRPr="003E1BD6">
                <w:rPr>
                  <w:rStyle w:val="Lienhypertexte"/>
                </w:rPr>
                <w:t>https://programminghistorian.org/en/lessons/visualizing-with-bokeh</w:t>
              </w:r>
            </w:hyperlink>
          </w:p>
          <w:p w14:paraId="5350B86D" w14:textId="77777777" w:rsidR="002A048C" w:rsidRDefault="002A048C" w:rsidP="00011541">
            <w:pPr>
              <w:cnfStyle w:val="000000000000" w:firstRow="0" w:lastRow="0" w:firstColumn="0" w:lastColumn="0" w:oddVBand="0" w:evenVBand="0" w:oddHBand="0" w:evenHBand="0" w:firstRowFirstColumn="0" w:firstRowLastColumn="0" w:lastRowFirstColumn="0" w:lastRowLastColumn="0"/>
            </w:pPr>
          </w:p>
          <w:p w14:paraId="62028FA8" w14:textId="6861F179" w:rsidR="009F52B2" w:rsidRDefault="00CA08FB" w:rsidP="00011541">
            <w:pPr>
              <w:cnfStyle w:val="000000000000" w:firstRow="0" w:lastRow="0" w:firstColumn="0" w:lastColumn="0" w:oddVBand="0" w:evenVBand="0" w:oddHBand="0" w:evenHBand="0" w:firstRowFirstColumn="0" w:firstRowLastColumn="0" w:lastRowFirstColumn="0" w:lastRowLastColumn="0"/>
            </w:pPr>
            <w:hyperlink r:id="rId41" w:history="1">
              <w:r w:rsidR="009F52B2" w:rsidRPr="003E1BD6">
                <w:rPr>
                  <w:rStyle w:val="Lienhypertexte"/>
                </w:rPr>
                <w:t>https://buggyprogrammer.com/bokeh-vs-plotly-which-one-is-better-in-2022/</w:t>
              </w:r>
            </w:hyperlink>
          </w:p>
          <w:p w14:paraId="4BD2458E" w14:textId="77777777" w:rsidR="009F52B2" w:rsidRDefault="009F52B2" w:rsidP="00011541">
            <w:pPr>
              <w:cnfStyle w:val="000000000000" w:firstRow="0" w:lastRow="0" w:firstColumn="0" w:lastColumn="0" w:oddVBand="0" w:evenVBand="0" w:oddHBand="0" w:evenHBand="0" w:firstRowFirstColumn="0" w:firstRowLastColumn="0" w:lastRowFirstColumn="0" w:lastRowLastColumn="0"/>
            </w:pPr>
          </w:p>
          <w:p w14:paraId="35CB036D" w14:textId="76FFA1D8" w:rsidR="009F52B2" w:rsidRDefault="009F52B2" w:rsidP="00011541">
            <w:pPr>
              <w:cnfStyle w:val="000000000000" w:firstRow="0" w:lastRow="0" w:firstColumn="0" w:lastColumn="0" w:oddVBand="0" w:evenVBand="0" w:oddHBand="0" w:evenHBand="0" w:firstRowFirstColumn="0" w:firstRowLastColumn="0" w:lastRowFirstColumn="0" w:lastRowLastColumn="0"/>
            </w:pPr>
          </w:p>
        </w:tc>
        <w:tc>
          <w:tcPr>
            <w:tcW w:w="1102" w:type="pct"/>
          </w:tcPr>
          <w:p w14:paraId="484F4756" w14:textId="32B690D8" w:rsidR="00011541" w:rsidRDefault="002A048C" w:rsidP="00011541">
            <w:pPr>
              <w:cnfStyle w:val="000000000000" w:firstRow="0" w:lastRow="0" w:firstColumn="0" w:lastColumn="0" w:oddVBand="0" w:evenVBand="0" w:oddHBand="0" w:evenHBand="0" w:firstRowFirstColumn="0" w:firstRowLastColumn="0" w:lastRowFirstColumn="0" w:lastRowLastColumn="0"/>
            </w:pPr>
            <w:r>
              <w:t>Le choix entre Plotly et Bokeh est difficile</w:t>
            </w:r>
            <w:r w:rsidR="004D55AD">
              <w:t xml:space="preserve"> car elles ont des avantages très similaires, mais la meilleure performance de Bokeh avec de grandes quantités de données pourrait être utile pour nous car le heatmap risque d’être assez complexe.</w:t>
            </w:r>
          </w:p>
        </w:tc>
      </w:tr>
    </w:tbl>
    <w:p w14:paraId="68FD4DC8" w14:textId="77777777" w:rsidR="003F51B3" w:rsidRPr="001D7882" w:rsidRDefault="003F51B3" w:rsidP="001D7882"/>
    <w:p w14:paraId="589DDFF3" w14:textId="77777777" w:rsidR="00BB6121" w:rsidRDefault="00BB6121" w:rsidP="001B1394">
      <w:pPr>
        <w:pStyle w:val="Titre2"/>
      </w:pPr>
      <w:bookmarkStart w:id="5" w:name="_Toc144118373"/>
      <w:r>
        <w:lastRenderedPageBreak/>
        <w:t>Environnement de développement</w:t>
      </w:r>
      <w:bookmarkEnd w:id="5"/>
    </w:p>
    <w:p w14:paraId="3BA55581" w14:textId="77777777" w:rsidR="00FF7D9D" w:rsidRDefault="00FF7D9D" w:rsidP="00FF7D9D">
      <w:r>
        <w:t>Pour développer l</w:t>
      </w:r>
      <w:r w:rsidR="002F18E6">
        <w:t xml:space="preserve">e logiciel </w:t>
      </w:r>
      <w:r>
        <w:t>répondant au besoin, quel</w:t>
      </w:r>
      <w:r w:rsidR="003F51B3">
        <w:t>s</w:t>
      </w:r>
      <w:r>
        <w:t xml:space="preserve"> </w:t>
      </w:r>
      <w:r w:rsidR="003F51B3">
        <w:t>outils</w:t>
      </w:r>
      <w:r w:rsidR="0035655E">
        <w:t xml:space="preserve"> </w:t>
      </w:r>
      <w:r w:rsidR="001A3BAF">
        <w:t xml:space="preserve">ou processus </w:t>
      </w:r>
      <w:r w:rsidR="0035655E">
        <w:t>de développement serai</w:t>
      </w:r>
      <w:r w:rsidR="003F51B3">
        <w:t>en</w:t>
      </w:r>
      <w:r w:rsidR="0035655E">
        <w:t xml:space="preserve">t </w:t>
      </w:r>
      <w:r w:rsidR="003F51B3">
        <w:t>utiles</w:t>
      </w:r>
      <w:r w:rsidR="006B3C30">
        <w:t xml:space="preserve"> ou nécessaires</w:t>
      </w:r>
      <w:r w:rsidR="0035655E">
        <w:t>?</w:t>
      </w:r>
      <w:r w:rsidR="006B3C30">
        <w:br/>
      </w:r>
      <w:r w:rsidR="006B3C30" w:rsidRPr="006B3C30">
        <w:t>Certaines plateformes nécessitent parfois l’utilisation de logiciels spécifiques pour le développement d’application</w:t>
      </w:r>
      <w:r w:rsidR="00E04B5A">
        <w:t>s</w:t>
      </w:r>
      <w:r w:rsidR="006B3C30" w:rsidRPr="006B3C30">
        <w:t>; Si c’est le cas, il faut les identifier ici.</w:t>
      </w:r>
    </w:p>
    <w:tbl>
      <w:tblPr>
        <w:tblStyle w:val="TableauGrille4-Accentuation5"/>
        <w:tblW w:w="5000" w:type="pct"/>
        <w:tblLayout w:type="fixed"/>
        <w:tblLook w:val="04A0" w:firstRow="1" w:lastRow="0" w:firstColumn="1" w:lastColumn="0" w:noHBand="0" w:noVBand="1"/>
      </w:tblPr>
      <w:tblGrid>
        <w:gridCol w:w="1862"/>
        <w:gridCol w:w="2242"/>
        <w:gridCol w:w="3402"/>
        <w:gridCol w:w="2128"/>
        <w:gridCol w:w="4255"/>
        <w:gridCol w:w="3381"/>
      </w:tblGrid>
      <w:tr w:rsidR="00F07D2D" w:rsidRPr="003A5EA7" w14:paraId="6832F61A" w14:textId="77777777" w:rsidTr="00F07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pct"/>
          </w:tcPr>
          <w:p w14:paraId="50CE02BD" w14:textId="77777777" w:rsidR="001A3BAF" w:rsidRPr="003A5EA7" w:rsidRDefault="001A3BAF" w:rsidP="00587E38">
            <w:pPr>
              <w:spacing w:line="259" w:lineRule="auto"/>
            </w:pPr>
            <w:r w:rsidRPr="003A5EA7">
              <w:t>Nom</w:t>
            </w:r>
            <w:r>
              <w:t xml:space="preserve"> de la technologie</w:t>
            </w:r>
          </w:p>
        </w:tc>
        <w:tc>
          <w:tcPr>
            <w:tcW w:w="649" w:type="pct"/>
          </w:tcPr>
          <w:p w14:paraId="0A4BF47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985" w:type="pct"/>
          </w:tcPr>
          <w:p w14:paraId="1EED361F"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616" w:type="pct"/>
          </w:tcPr>
          <w:p w14:paraId="0D41F70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1232" w:type="pct"/>
          </w:tcPr>
          <w:p w14:paraId="36AF01D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979" w:type="pct"/>
          </w:tcPr>
          <w:p w14:paraId="72E577D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F07D2D" w:rsidRPr="003A5EA7" w14:paraId="21EC4988" w14:textId="77777777" w:rsidTr="00F07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pct"/>
          </w:tcPr>
          <w:p w14:paraId="0618277A" w14:textId="453814FA" w:rsidR="001A3BAF" w:rsidRPr="003A5EA7" w:rsidRDefault="004D55AD" w:rsidP="00587E38">
            <w:pPr>
              <w:spacing w:line="259" w:lineRule="auto"/>
            </w:pPr>
            <w:r>
              <w:t>PyCharm (IDE)</w:t>
            </w:r>
          </w:p>
        </w:tc>
        <w:tc>
          <w:tcPr>
            <w:tcW w:w="649" w:type="pct"/>
          </w:tcPr>
          <w:p w14:paraId="67AF399A" w14:textId="146F6C68" w:rsidR="001A3BAF" w:rsidRPr="003A5EA7" w:rsidRDefault="004D55AD" w:rsidP="00587E38">
            <w:pPr>
              <w:spacing w:line="259" w:lineRule="auto"/>
              <w:cnfStyle w:val="000000100000" w:firstRow="0" w:lastRow="0" w:firstColumn="0" w:lastColumn="0" w:oddVBand="0" w:evenVBand="0" w:oddHBand="1" w:evenHBand="0" w:firstRowFirstColumn="0" w:firstRowLastColumn="0" w:lastRowFirstColumn="0" w:lastRowLastColumn="0"/>
            </w:pPr>
            <w:r>
              <w:t>PyCharm est une IDE pour Python créée par JetBrains.</w:t>
            </w:r>
          </w:p>
        </w:tc>
        <w:tc>
          <w:tcPr>
            <w:tcW w:w="985" w:type="pct"/>
          </w:tcPr>
          <w:p w14:paraId="1B1238F5" w14:textId="77777777" w:rsidR="001A3BAF" w:rsidRDefault="004D55AD" w:rsidP="004D55AD">
            <w:pPr>
              <w:pStyle w:val="Paragraphedeliste"/>
              <w:cnfStyle w:val="000000100000" w:firstRow="0" w:lastRow="0" w:firstColumn="0" w:lastColumn="0" w:oddVBand="0" w:evenVBand="0" w:oddHBand="1" w:evenHBand="0" w:firstRowFirstColumn="0" w:firstRowLastColumn="0" w:lastRowFirstColumn="0" w:lastRowLastColumn="0"/>
            </w:pPr>
            <w:r>
              <w:t>Interface similaire à IntelliJ, que nous connaissons déjà</w:t>
            </w:r>
          </w:p>
          <w:p w14:paraId="3A8A4821" w14:textId="77777777" w:rsidR="004D55AD" w:rsidRDefault="004D55AD" w:rsidP="004D55AD">
            <w:pPr>
              <w:pStyle w:val="Paragraphedeliste"/>
              <w:cnfStyle w:val="000000100000" w:firstRow="0" w:lastRow="0" w:firstColumn="0" w:lastColumn="0" w:oddVBand="0" w:evenVBand="0" w:oddHBand="1" w:evenHBand="0" w:firstRowFirstColumn="0" w:firstRowLastColumn="0" w:lastRowFirstColumn="0" w:lastRowLastColumn="0"/>
            </w:pPr>
            <w:r>
              <w:t>Supporte le débogage interactif et plusieurs autres fonctionnalités utiles</w:t>
            </w:r>
          </w:p>
          <w:p w14:paraId="4841B152" w14:textId="3C821D99" w:rsidR="008B63C9" w:rsidRPr="003A5EA7" w:rsidRDefault="008B63C9" w:rsidP="004D55AD">
            <w:pPr>
              <w:pStyle w:val="Paragraphedeliste"/>
              <w:cnfStyle w:val="000000100000" w:firstRow="0" w:lastRow="0" w:firstColumn="0" w:lastColumn="0" w:oddVBand="0" w:evenVBand="0" w:oddHBand="1" w:evenHBand="0" w:firstRowFirstColumn="0" w:firstRowLastColumn="0" w:lastRowFirstColumn="0" w:lastRowLastColumn="0"/>
            </w:pPr>
            <w:r>
              <w:t>Version « community edition » gratuite</w:t>
            </w:r>
          </w:p>
        </w:tc>
        <w:tc>
          <w:tcPr>
            <w:tcW w:w="616" w:type="pct"/>
          </w:tcPr>
          <w:p w14:paraId="1B3C719B" w14:textId="1FB5BF96" w:rsidR="001A3BAF" w:rsidRPr="003A5EA7" w:rsidRDefault="004D55AD" w:rsidP="004D55AD">
            <w:pPr>
              <w:pStyle w:val="Paragraphedeliste"/>
              <w:cnfStyle w:val="000000100000" w:firstRow="0" w:lastRow="0" w:firstColumn="0" w:lastColumn="0" w:oddVBand="0" w:evenVBand="0" w:oddHBand="1" w:evenHBand="0" w:firstRowFirstColumn="0" w:firstRowLastColumn="0" w:lastRowFirstColumn="0" w:lastRowLastColumn="0"/>
            </w:pPr>
            <w:r>
              <w:t xml:space="preserve">Version </w:t>
            </w:r>
            <w:r w:rsidR="00F07D2D">
              <w:t>gratuite limitée à Python seulement (mais suffisante pour nos besoins)</w:t>
            </w:r>
          </w:p>
        </w:tc>
        <w:tc>
          <w:tcPr>
            <w:tcW w:w="1232" w:type="pct"/>
          </w:tcPr>
          <w:p w14:paraId="38EB0F18" w14:textId="30E2180A" w:rsidR="001A3BAF" w:rsidRDefault="00CA08FB"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42" w:history="1">
              <w:r w:rsidR="008B63C9" w:rsidRPr="003E1BD6">
                <w:rPr>
                  <w:rStyle w:val="Lienhypertexte"/>
                </w:rPr>
                <w:t>https://www.jetbrains.com/pycharm/</w:t>
              </w:r>
            </w:hyperlink>
          </w:p>
          <w:p w14:paraId="367B21F7" w14:textId="77777777" w:rsidR="008B63C9" w:rsidRDefault="008B63C9" w:rsidP="00587E38">
            <w:pPr>
              <w:spacing w:line="259" w:lineRule="auto"/>
              <w:cnfStyle w:val="000000100000" w:firstRow="0" w:lastRow="0" w:firstColumn="0" w:lastColumn="0" w:oddVBand="0" w:evenVBand="0" w:oddHBand="1" w:evenHBand="0" w:firstRowFirstColumn="0" w:firstRowLastColumn="0" w:lastRowFirstColumn="0" w:lastRowLastColumn="0"/>
            </w:pPr>
          </w:p>
          <w:p w14:paraId="7A5CE755" w14:textId="7EB4E665" w:rsidR="00F07D2D" w:rsidRDefault="00CA08FB"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43" w:history="1">
              <w:r w:rsidR="00F07D2D" w:rsidRPr="003E1BD6">
                <w:rPr>
                  <w:rStyle w:val="Lienhypertexte"/>
                </w:rPr>
                <w:t>https://www.jetbrains.com/products/compare/?product=pycharm&amp;product=pycharm-ce</w:t>
              </w:r>
            </w:hyperlink>
          </w:p>
          <w:p w14:paraId="78DF007A" w14:textId="4B1A074D" w:rsidR="00F07D2D" w:rsidRPr="003A5EA7" w:rsidRDefault="00F07D2D"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979" w:type="pct"/>
          </w:tcPr>
          <w:p w14:paraId="1E2238DD" w14:textId="5937393D" w:rsidR="001A3BAF" w:rsidRPr="003A5EA7" w:rsidRDefault="008B63C9" w:rsidP="00587E38">
            <w:pPr>
              <w:spacing w:line="259" w:lineRule="auto"/>
              <w:cnfStyle w:val="000000100000" w:firstRow="0" w:lastRow="0" w:firstColumn="0" w:lastColumn="0" w:oddVBand="0" w:evenVBand="0" w:oddHBand="1" w:evenHBand="0" w:firstRowFirstColumn="0" w:firstRowLastColumn="0" w:lastRowFirstColumn="0" w:lastRowLastColumn="0"/>
            </w:pPr>
            <w:r>
              <w:t xml:space="preserve">Plusieurs autres IDE ou outils de développement existent pour python, mais le fait d’être déjà familier avec IntelliJ (qui ressemble à PyCharm) rend le choix </w:t>
            </w:r>
            <w:r w:rsidR="00F07D2D">
              <w:t>facile.</w:t>
            </w:r>
          </w:p>
        </w:tc>
      </w:tr>
    </w:tbl>
    <w:p w14:paraId="00CDB8AF" w14:textId="77777777" w:rsidR="00FF7D9D" w:rsidRPr="00FF7D9D" w:rsidRDefault="00FF7D9D" w:rsidP="00FF7D9D"/>
    <w:p w14:paraId="6F32AF9E" w14:textId="77777777" w:rsidR="00BB6121" w:rsidRPr="00BB6121" w:rsidRDefault="00FF7D9D" w:rsidP="001B1394">
      <w:pPr>
        <w:pStyle w:val="Titre2"/>
      </w:pPr>
      <w:bookmarkStart w:id="6" w:name="_Toc144118374"/>
      <w:r>
        <w:t>Autres technologies</w:t>
      </w:r>
      <w:bookmarkEnd w:id="6"/>
    </w:p>
    <w:p w14:paraId="06883A63" w14:textId="77777777" w:rsidR="00BB6121" w:rsidRDefault="003F51B3" w:rsidP="00BB6121">
      <w:r>
        <w:t>Y a-t-il d’autres catégories de technologies qui sont nécessaire</w:t>
      </w:r>
      <w:r w:rsidR="00EA4547">
        <w:t>s</w:t>
      </w:r>
      <w:r>
        <w:t xml:space="preserve"> </w:t>
      </w:r>
      <w:r w:rsidR="002F18E6">
        <w:t xml:space="preserve">ou utiles </w:t>
      </w:r>
      <w:r>
        <w:t>pour répondre au besoin?</w:t>
      </w:r>
      <w:r w:rsidR="00BB2AB2">
        <w:br/>
        <w:t xml:space="preserve">Par exemple, des </w:t>
      </w:r>
      <w:r w:rsidR="006B3C30">
        <w:t>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766728"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349BE4" w14:textId="77777777" w:rsidR="001A3BAF" w:rsidRPr="003A5EA7" w:rsidRDefault="001A3BAF" w:rsidP="00587E38">
            <w:pPr>
              <w:spacing w:line="259" w:lineRule="auto"/>
            </w:pPr>
            <w:r w:rsidRPr="003A5EA7">
              <w:t>Nom</w:t>
            </w:r>
            <w:r>
              <w:t xml:space="preserve"> de la technologie</w:t>
            </w:r>
          </w:p>
        </w:tc>
        <w:tc>
          <w:tcPr>
            <w:tcW w:w="833" w:type="pct"/>
          </w:tcPr>
          <w:p w14:paraId="044D4EF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4DA80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D916E0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7F36B92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16A6A2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B700BF5"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B60240D" w14:textId="1485EC21" w:rsidR="001A3BAF" w:rsidRPr="003A5EA7" w:rsidRDefault="00F07D2D" w:rsidP="00587E38">
            <w:pPr>
              <w:spacing w:line="259" w:lineRule="auto"/>
            </w:pPr>
            <w:r>
              <w:t>n/a</w:t>
            </w:r>
          </w:p>
        </w:tc>
        <w:tc>
          <w:tcPr>
            <w:tcW w:w="833" w:type="pct"/>
          </w:tcPr>
          <w:p w14:paraId="4253DB3E"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60EAF2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C62CFB4"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5C6E00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098CD911"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1487AB58" w14:textId="77777777" w:rsidR="006612A5" w:rsidRDefault="006612A5"/>
    <w:p w14:paraId="33C513D4" w14:textId="77777777" w:rsidR="00F461A3" w:rsidRDefault="00BC39BB" w:rsidP="00331B54">
      <w:pPr>
        <w:pStyle w:val="Titre1"/>
      </w:pPr>
      <w:r>
        <w:t>Choix</w:t>
      </w:r>
      <w:r w:rsidR="00F461A3">
        <w:t xml:space="preserve"> et justification des technologies</w:t>
      </w:r>
    </w:p>
    <w:p w14:paraId="2A968315" w14:textId="77777777" w:rsidR="00F461A3" w:rsidRPr="00D61047" w:rsidRDefault="00F461A3" w:rsidP="00F461A3">
      <w:pPr>
        <w:rPr>
          <w:i/>
          <w:iCs/>
        </w:rPr>
      </w:pPr>
      <w:r>
        <w:t>Indiquez ci-dessous quelles technologies vous avez décidé d’utiliser pour réaliser le projet décrit en haut.</w:t>
      </w:r>
      <w:r w:rsidR="00D61047">
        <w:br/>
      </w:r>
      <w:r w:rsidR="00BC39BB">
        <w:rPr>
          <w:i/>
          <w:iCs/>
        </w:rPr>
        <w:t xml:space="preserve">Note : </w:t>
      </w:r>
      <w:r w:rsidR="00D61047" w:rsidRPr="00D61047">
        <w:rPr>
          <w:i/>
          <w:iCs/>
        </w:rPr>
        <w:t>Il est possible que vous changiez d’avis lors de la mise à l’essai, et c’est tout à fait correct; Les choix fait ici sont</w:t>
      </w:r>
      <w:r w:rsidR="00D61047">
        <w:rPr>
          <w:i/>
          <w:iCs/>
        </w:rPr>
        <w:t xml:space="preserve"> seulement</w:t>
      </w:r>
      <w:r w:rsidR="00D61047" w:rsidRPr="00D61047">
        <w:rPr>
          <w:i/>
          <w:iCs/>
        </w:rPr>
        <w:t xml:space="preserve"> </w:t>
      </w:r>
      <w:r w:rsidR="00D61047">
        <w:rPr>
          <w:i/>
          <w:iCs/>
        </w:rPr>
        <w:t>provisoires.</w:t>
      </w:r>
    </w:p>
    <w:p w14:paraId="6B2F9903" w14:textId="654DA4FB" w:rsidR="00F461A3" w:rsidRDefault="00F07D2D" w:rsidP="008173ED">
      <w:pPr>
        <w:pStyle w:val="Paragraphedeliste"/>
      </w:pPr>
      <w:r>
        <w:t xml:space="preserve">Le langage choisi sera </w:t>
      </w:r>
      <w:r w:rsidRPr="00F07D2D">
        <w:rPr>
          <w:b/>
          <w:bCs/>
        </w:rPr>
        <w:t>Python</w:t>
      </w:r>
      <w:r>
        <w:t xml:space="preserve"> (v3) car il existe de nombreuses librairies dans ce langage qui nous permettront de simplifier les tâches d’analyse et de visualisation des données.</w:t>
      </w:r>
    </w:p>
    <w:p w14:paraId="61349E96" w14:textId="119AEF27" w:rsidR="00F07D2D" w:rsidRDefault="00F07D2D" w:rsidP="008173ED">
      <w:pPr>
        <w:pStyle w:val="Paragraphedeliste"/>
      </w:pPr>
      <w:r>
        <w:t xml:space="preserve">Le choix des librairies est moins évident et devrait être particulièrement mis à l’essai dans un prototype pour évaluer leurs </w:t>
      </w:r>
      <w:r w:rsidR="00403220">
        <w:t>capacités réelles, mais basé sur cette analyse préliminaire, nous recommandons :</w:t>
      </w:r>
    </w:p>
    <w:p w14:paraId="6F4D175E" w14:textId="600967D5" w:rsidR="00C16772" w:rsidRDefault="00403220" w:rsidP="00403220">
      <w:pPr>
        <w:pStyle w:val="Paragraphedeliste"/>
        <w:numPr>
          <w:ilvl w:val="1"/>
          <w:numId w:val="4"/>
        </w:numPr>
      </w:pPr>
      <w:r>
        <w:lastRenderedPageBreak/>
        <w:t xml:space="preserve">GTFS-kit pour </w:t>
      </w:r>
      <w:r w:rsidR="00C16772">
        <w:t>importer et manipuler les données de la STM (à partir des données GTFS statiques dans le cadre du prototype, et éventuellement avec l’API temps réel si le développement de l’application se poursuit dans le futur).</w:t>
      </w:r>
    </w:p>
    <w:p w14:paraId="38AAE575" w14:textId="773E98AC" w:rsidR="00403220" w:rsidRDefault="00C16772" w:rsidP="00C16772">
      <w:pPr>
        <w:pStyle w:val="Paragraphedeliste"/>
        <w:numPr>
          <w:ilvl w:val="2"/>
          <w:numId w:val="4"/>
        </w:numPr>
      </w:pPr>
      <w:r>
        <w:t xml:space="preserve">La librairie </w:t>
      </w:r>
      <w:r w:rsidR="00514265">
        <w:t>GeoPandas est une alternative intéressante, mais étant donné sa compatibilité incertaine avec les autres librairies choisies, il y a un risque quelle ne soit pas suffisante à long terme (selon le développement futur après la fin du prototype).</w:t>
      </w:r>
    </w:p>
    <w:p w14:paraId="79856618" w14:textId="667121AA" w:rsidR="00514265" w:rsidRDefault="00514265" w:rsidP="00514265">
      <w:pPr>
        <w:pStyle w:val="Paragraphedeliste"/>
        <w:numPr>
          <w:ilvl w:val="1"/>
          <w:numId w:val="4"/>
        </w:numPr>
      </w:pPr>
      <w:r>
        <w:t>Pour effectuer les calculs de la qualité de service, la librairie Pandas semble appropriée, en particulier grâce à son excellente compatibilité entre les librairies qui importe les données, et les librairies pour générer les graphiques.</w:t>
      </w:r>
    </w:p>
    <w:p w14:paraId="3F5D638B" w14:textId="6076B769" w:rsidR="00514265" w:rsidRDefault="00514265" w:rsidP="00514265">
      <w:pPr>
        <w:pStyle w:val="Paragraphedeliste"/>
        <w:numPr>
          <w:ilvl w:val="2"/>
          <w:numId w:val="4"/>
        </w:numPr>
      </w:pPr>
      <w:r>
        <w:t>Au besoin, Numpy pourra être ajoutée si les calculs le requièrent, mais ça ne devrait pas être nécessaire; le développement du prototype nous le dira.</w:t>
      </w:r>
    </w:p>
    <w:p w14:paraId="1FACD215" w14:textId="7CFA9EA9" w:rsidR="00514265" w:rsidRDefault="00514265" w:rsidP="00514265">
      <w:pPr>
        <w:pStyle w:val="Paragraphedeliste"/>
        <w:numPr>
          <w:ilvl w:val="1"/>
          <w:numId w:val="4"/>
        </w:numPr>
      </w:pPr>
      <w:r>
        <w:t xml:space="preserve">Du côté de la carte thermique, </w:t>
      </w:r>
      <w:r w:rsidR="002D320E">
        <w:t>il y a de nombreuses options possibles, mais basé sur les analyses, on recommanderait de les essayer dans l’ordre de priorité suivant :</w:t>
      </w:r>
    </w:p>
    <w:p w14:paraId="2E38FD83" w14:textId="0EA56CF3" w:rsidR="002D320E" w:rsidRDefault="002D320E" w:rsidP="002D320E">
      <w:pPr>
        <w:pStyle w:val="Paragraphedeliste"/>
        <w:numPr>
          <w:ilvl w:val="2"/>
          <w:numId w:val="4"/>
        </w:numPr>
      </w:pPr>
      <w:r>
        <w:t>Bokeh (pour sa performance et le potentiel de développement futur de l’application)</w:t>
      </w:r>
    </w:p>
    <w:p w14:paraId="314C3C24" w14:textId="44FFB93A" w:rsidR="002D320E" w:rsidRDefault="002D320E" w:rsidP="002D320E">
      <w:pPr>
        <w:pStyle w:val="Paragraphedeliste"/>
        <w:numPr>
          <w:ilvl w:val="2"/>
          <w:numId w:val="4"/>
        </w:numPr>
      </w:pPr>
      <w:r>
        <w:t>Plotly (alternative à Bokeh, très semblable mais légèrement moins intéressant à priori)</w:t>
      </w:r>
    </w:p>
    <w:p w14:paraId="2537EFAB" w14:textId="74D9429B" w:rsidR="002D320E" w:rsidRDefault="002D320E" w:rsidP="002D320E">
      <w:pPr>
        <w:pStyle w:val="Paragraphedeliste"/>
        <w:numPr>
          <w:ilvl w:val="2"/>
          <w:numId w:val="4"/>
        </w:numPr>
      </w:pPr>
      <w:r>
        <w:t xml:space="preserve">MatPlotLib (si les options précédentes ne sont pas assez flexibles ou trop complexes pour nos besoins, MatPlotLib </w:t>
      </w:r>
      <w:r w:rsidR="005A0955">
        <w:t>se démarque comme le choix populaire et accessible)</w:t>
      </w:r>
    </w:p>
    <w:p w14:paraId="364084DC" w14:textId="06A92531" w:rsidR="005A0955" w:rsidRDefault="005A0955" w:rsidP="005A0955">
      <w:pPr>
        <w:pStyle w:val="Paragraphedeliste"/>
      </w:pPr>
      <w:r>
        <w:t>Finalement, on recommande PyCharm comme environnement de développement</w:t>
      </w:r>
    </w:p>
    <w:p w14:paraId="1C0E06DF" w14:textId="77777777" w:rsidR="00D61047" w:rsidRPr="008E014F" w:rsidRDefault="00D61047" w:rsidP="00D61047"/>
    <w:p w14:paraId="612A5960" w14:textId="77777777" w:rsidR="00663F79" w:rsidRDefault="00663F79" w:rsidP="00331B54">
      <w:pPr>
        <w:pStyle w:val="Titre1"/>
      </w:pPr>
      <w:r>
        <w:t>Proposition de prototype</w:t>
      </w:r>
    </w:p>
    <w:p w14:paraId="30B392D7" w14:textId="77777777" w:rsidR="00FB25B7" w:rsidRPr="008E014F" w:rsidRDefault="00663F79" w:rsidP="00663F79">
      <w:r w:rsidRPr="008E014F">
        <w:t xml:space="preserve">Afin de tester si ces technologies sont appropriées pour répondre au besoin énoncé en haut, proposez un petit sous-ensemble du </w:t>
      </w:r>
      <w:r w:rsidR="008E014F">
        <w:t xml:space="preserve">projet </w:t>
      </w:r>
      <w:r w:rsidRPr="008E014F">
        <w:t>qui permettrai</w:t>
      </w:r>
      <w:r w:rsidR="002F18E6" w:rsidRPr="008E014F">
        <w:t>t</w:t>
      </w:r>
      <w:r w:rsidRPr="008E014F">
        <w:t xml:space="preserve"> de les </w:t>
      </w:r>
      <w:r w:rsidR="002F18E6" w:rsidRPr="008E014F">
        <w:t>mettre à l’essai</w:t>
      </w:r>
      <w:r w:rsidRPr="008E014F">
        <w:t>.</w:t>
      </w:r>
      <w:r w:rsidR="00FB25B7" w:rsidRPr="008E014F">
        <w:t xml:space="preserve"> Vous pouvez recommander de faire plus d’un prototype s’il y a plusieurs nouvelles technologies très différentes à intégrer.</w:t>
      </w:r>
    </w:p>
    <w:p w14:paraId="74150936" w14:textId="77777777" w:rsidR="00663F79" w:rsidRDefault="00FB25B7" w:rsidP="00663F79">
      <w:pPr>
        <w:rPr>
          <w:i/>
          <w:iCs/>
        </w:rPr>
      </w:pPr>
      <w:r w:rsidRPr="00FB25B7">
        <w:rPr>
          <w:i/>
          <w:iCs/>
        </w:rPr>
        <w:t>Pour vous aider, demandez-vous q</w:t>
      </w:r>
      <w:r w:rsidR="00663F79" w:rsidRPr="00FB25B7">
        <w:rPr>
          <w:i/>
          <w:iCs/>
        </w:rPr>
        <w:t xml:space="preserve">uels sont les </w:t>
      </w:r>
      <w:r w:rsidRPr="00FB25B7">
        <w:rPr>
          <w:i/>
          <w:iCs/>
        </w:rPr>
        <w:t>aspects</w:t>
      </w:r>
      <w:r w:rsidR="00663F79" w:rsidRPr="00FB25B7">
        <w:rPr>
          <w:i/>
          <w:iCs/>
        </w:rPr>
        <w:t xml:space="preserve"> clés à expérimenter pour </w:t>
      </w:r>
      <w:r>
        <w:rPr>
          <w:i/>
          <w:iCs/>
        </w:rPr>
        <w:t>estimer</w:t>
      </w:r>
      <w:r w:rsidRPr="00FB25B7">
        <w:rPr>
          <w:i/>
          <w:iCs/>
        </w:rPr>
        <w:t xml:space="preserve"> si le choix de la technologie est </w:t>
      </w:r>
      <w:r w:rsidR="002F18E6">
        <w:rPr>
          <w:i/>
          <w:iCs/>
        </w:rPr>
        <w:t>adéquat</w:t>
      </w:r>
      <w:r w:rsidRPr="00FB25B7">
        <w:rPr>
          <w:i/>
          <w:iCs/>
        </w:rPr>
        <w:t>. Le prototype ne devrait prendre que quelques semaines à développer tout au plus (ou moins, si certaines technologies sont déjà maitrisées).</w:t>
      </w:r>
    </w:p>
    <w:p w14:paraId="1AB9B55E" w14:textId="77777777" w:rsidR="00C06FBE" w:rsidRPr="00FB25B7" w:rsidRDefault="00C06FBE" w:rsidP="00663F79">
      <w:pPr>
        <w:rPr>
          <w:i/>
          <w:iCs/>
        </w:rPr>
      </w:pPr>
    </w:p>
    <w:p w14:paraId="72D3BF37" w14:textId="7C4DC5ED" w:rsidR="00FB25B7" w:rsidRDefault="00C06FBE" w:rsidP="00663F79">
      <w:r>
        <w:t>Afin de guider ou valider nos choix de technologies ci-dessus, nous allons développer un prototype (ou « proof of concept ») de l’application répondant au besoin énoncé en haut. Ce prototype doit réduire le plus possible l</w:t>
      </w:r>
      <w:r w:rsidR="0064129E">
        <w:t>a quantité de développement requis mais permettre d’expérimenter avec les technologies clé</w:t>
      </w:r>
      <w:r w:rsidR="007178FB">
        <w:t>s, c’est-à-dire celles dont on est le moins certain.</w:t>
      </w:r>
    </w:p>
    <w:p w14:paraId="2B447A01" w14:textId="158EA417" w:rsidR="007178FB" w:rsidRDefault="007178FB" w:rsidP="00663F79">
      <w:r>
        <w:t>En ce basant sur les résultats de l’analyse préliminaire, on veut que le prototype permette au moins :</w:t>
      </w:r>
    </w:p>
    <w:p w14:paraId="6FE557AA" w14:textId="7918FDC3" w:rsidR="007178FB" w:rsidRDefault="007178FB" w:rsidP="007178FB">
      <w:pPr>
        <w:pStyle w:val="Paragraphedeliste"/>
      </w:pPr>
      <w:r>
        <w:t>De lire et filtrer des données au format GTFS</w:t>
      </w:r>
      <w:r w:rsidR="0053679C">
        <w:t xml:space="preserve"> (provenant du fichier zip avec les données statiques)</w:t>
      </w:r>
    </w:p>
    <w:p w14:paraId="2F25C137" w14:textId="5726801A" w:rsidR="007178FB" w:rsidRDefault="007178FB" w:rsidP="007178FB">
      <w:pPr>
        <w:pStyle w:val="Paragraphedeliste"/>
        <w:numPr>
          <w:ilvl w:val="1"/>
          <w:numId w:val="4"/>
        </w:numPr>
      </w:pPr>
      <w:r>
        <w:t xml:space="preserve">Que ces données proviennent de l’API en temps réel ou </w:t>
      </w:r>
      <w:r w:rsidR="00150C1C">
        <w:t xml:space="preserve">seulement des données statiques, l’important est d’expérimenter </w:t>
      </w:r>
      <w:r w:rsidR="0053679C">
        <w:t xml:space="preserve">avec </w:t>
      </w:r>
      <w:r w:rsidR="00150C1C">
        <w:t xml:space="preserve">la librairie choisie pour manipuler ces données afin de déterminer ce qu’elle peut </w:t>
      </w:r>
      <w:r w:rsidR="0053679C">
        <w:t xml:space="preserve">(ou ne peut pas) </w:t>
      </w:r>
      <w:r w:rsidR="00150C1C">
        <w:t>faire.</w:t>
      </w:r>
    </w:p>
    <w:p w14:paraId="5A14319D" w14:textId="6324089F" w:rsidR="00150C1C" w:rsidRDefault="00E56B16" w:rsidP="00150C1C">
      <w:pPr>
        <w:pStyle w:val="Paragraphedeliste"/>
      </w:pPr>
      <w:r>
        <w:t>De calculer la valeur de la métrique de qualité (possiblement simplifiée en retirant les métros par exemple) pour une zone fi</w:t>
      </w:r>
      <w:r w:rsidR="0053679C">
        <w:t>xée d’avance</w:t>
      </w:r>
      <w:r>
        <w:t xml:space="preserve"> </w:t>
      </w:r>
      <w:r w:rsidR="0053679C">
        <w:t>(</w:t>
      </w:r>
      <w:r>
        <w:t>plus petite que « l’entièreté de l’ile de Montréal)</w:t>
      </w:r>
    </w:p>
    <w:p w14:paraId="71D2F39E" w14:textId="4070D920" w:rsidR="00E56B16" w:rsidRDefault="00E56B16" w:rsidP="00E56B16">
      <w:pPr>
        <w:pStyle w:val="Paragraphedeliste"/>
        <w:numPr>
          <w:ilvl w:val="1"/>
          <w:numId w:val="4"/>
        </w:numPr>
      </w:pPr>
      <w:r>
        <w:t xml:space="preserve">Bien que réduire la zone ou les plages horaires qui seront analysées ne réduit pas </w:t>
      </w:r>
      <w:r w:rsidR="0053679C">
        <w:t>vraiment</w:t>
      </w:r>
      <w:r>
        <w:t xml:space="preserve"> la quantité de code qui sera requise, ça simplifiera au moins la production de tests pour valider que les calculs sont corrects.</w:t>
      </w:r>
    </w:p>
    <w:p w14:paraId="3C57F79B" w14:textId="563F83DA" w:rsidR="00E56B16" w:rsidRDefault="00E56B16" w:rsidP="00E56B16">
      <w:pPr>
        <w:pStyle w:val="Paragraphedeliste"/>
      </w:pPr>
      <w:r>
        <w:lastRenderedPageBreak/>
        <w:t xml:space="preserve">De produire une carte </w:t>
      </w:r>
      <w:r w:rsidR="0053679C">
        <w:t xml:space="preserve">thermique animée </w:t>
      </w:r>
      <w:r w:rsidR="00330E96">
        <w:t>à partir</w:t>
      </w:r>
      <w:r w:rsidR="0053679C">
        <w:t xml:space="preserve"> des valeurs de la métrique de qualité</w:t>
      </w:r>
    </w:p>
    <w:p w14:paraId="236D0276" w14:textId="550F1A8B" w:rsidR="0053679C" w:rsidRDefault="0053679C" w:rsidP="0053679C">
      <w:pPr>
        <w:pStyle w:val="Paragraphedeliste"/>
        <w:numPr>
          <w:ilvl w:val="1"/>
          <w:numId w:val="4"/>
        </w:numPr>
      </w:pPr>
      <w:r>
        <w:t xml:space="preserve">Ici, plusieurs options s’offrent à nous, mais la seule exigence présente dans l’énoncé du besoin est que la carte soit animée (interactive est </w:t>
      </w:r>
      <w:r w:rsidR="00330E96">
        <w:t xml:space="preserve">seulement </w:t>
      </w:r>
      <w:r>
        <w:t>un plus).</w:t>
      </w:r>
    </w:p>
    <w:p w14:paraId="64CE6C3F" w14:textId="47CBE810" w:rsidR="0053679C" w:rsidRDefault="0053679C" w:rsidP="00AC730B">
      <w:pPr>
        <w:pStyle w:val="Paragraphedeliste"/>
        <w:numPr>
          <w:ilvl w:val="1"/>
          <w:numId w:val="4"/>
        </w:numPr>
      </w:pPr>
      <w:r>
        <w:t xml:space="preserve">Ce serait </w:t>
      </w:r>
      <w:r w:rsidR="00330E96">
        <w:t xml:space="preserve">donc </w:t>
      </w:r>
      <w:r>
        <w:t xml:space="preserve">acceptable de choisir </w:t>
      </w:r>
      <w:r w:rsidR="00330E96">
        <w:t>l’option la plus simple (donc MatPlotLib), mais personnellement dans ce cas je profiterais du prototype pour expérimenter une librairie plus complexe mais avec plus de potentiel futur (Bokeh), justement pour déterminer si ça en vaut la peine ou non.</w:t>
      </w:r>
    </w:p>
    <w:p w14:paraId="323D3C6E" w14:textId="33E9567B" w:rsidR="00330E96" w:rsidRDefault="00330E96" w:rsidP="00AC730B">
      <w:pPr>
        <w:pStyle w:val="Paragraphedeliste"/>
        <w:numPr>
          <w:ilvl w:val="1"/>
          <w:numId w:val="4"/>
        </w:numPr>
      </w:pPr>
      <w:r>
        <w:t>Ceci dit, même si on choisit une librairie plus puissante que nécessaire, il suffit de générer un heatmap animé pour atteindre nos objectifs du prototype.</w:t>
      </w:r>
    </w:p>
    <w:p w14:paraId="49E95F79" w14:textId="77777777" w:rsidR="00330E96" w:rsidRDefault="00330E96" w:rsidP="00330E96"/>
    <w:sectPr w:rsidR="00330E96" w:rsidSect="00414058">
      <w:headerReference w:type="default" r:id="rId44"/>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E7E3" w14:textId="77777777" w:rsidR="0069139A" w:rsidRDefault="0069139A" w:rsidP="003A5EA7">
      <w:pPr>
        <w:spacing w:after="0" w:line="240" w:lineRule="auto"/>
      </w:pPr>
      <w:r>
        <w:separator/>
      </w:r>
    </w:p>
  </w:endnote>
  <w:endnote w:type="continuationSeparator" w:id="0">
    <w:p w14:paraId="7C1180CC" w14:textId="77777777" w:rsidR="0069139A" w:rsidRDefault="0069139A"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84A3" w14:textId="77777777" w:rsidR="0069139A" w:rsidRDefault="0069139A" w:rsidP="003A5EA7">
      <w:pPr>
        <w:spacing w:after="0" w:line="240" w:lineRule="auto"/>
      </w:pPr>
      <w:r>
        <w:separator/>
      </w:r>
    </w:p>
  </w:footnote>
  <w:footnote w:type="continuationSeparator" w:id="0">
    <w:p w14:paraId="1210F52E" w14:textId="77777777" w:rsidR="0069139A" w:rsidRDefault="0069139A" w:rsidP="003A5EA7">
      <w:pPr>
        <w:spacing w:after="0" w:line="240" w:lineRule="auto"/>
      </w:pPr>
      <w:r>
        <w:continuationSeparator/>
      </w:r>
    </w:p>
  </w:footnote>
  <w:footnote w:id="1">
    <w:p w14:paraId="5CA96F62" w14:textId="688B4926" w:rsidR="0011033A" w:rsidRDefault="0011033A" w:rsidP="0011033A">
      <w:pPr>
        <w:pStyle w:val="Notedebasdepage"/>
      </w:pPr>
      <w:r>
        <w:rPr>
          <w:rStyle w:val="Appelnotedebasdep"/>
        </w:rPr>
        <w:footnoteRef/>
      </w:r>
      <w:r>
        <w:t xml:space="preserve"> Si plus d’un arrêt de la même ligne d’autobus (et allant dans la même direction) se trouvent dans un même bloc, il ne faut pas les compter comme deux passages différents d’autobus, puisque c’est le même autobus qui fera les deux arrêts. Cependant, avec des blocs de 100x100m</w:t>
      </w:r>
      <w:r w:rsidRPr="004A12E6">
        <w:rPr>
          <w:vertAlign w:val="superscript"/>
        </w:rPr>
        <w:t>2</w:t>
      </w:r>
      <w:r>
        <w:t>, cette situation devrait être très rare et vous pouvez l’ignorer dans votre prototype.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0553902D" w:rsidR="003A5EA7" w:rsidRDefault="007F7DC8" w:rsidP="00587552">
    <w:pPr>
      <w:pStyle w:val="En-tte"/>
      <w:tabs>
        <w:tab w:val="clear" w:pos="4320"/>
        <w:tab w:val="clear" w:pos="8640"/>
        <w:tab w:val="center" w:pos="8647"/>
        <w:tab w:val="right" w:pos="17280"/>
      </w:tabs>
    </w:pPr>
    <w:r>
      <w:t>Projet #1 : A</w:t>
    </w:r>
    <w:r w:rsidR="003A5EA7">
      <w:t>nalyse</w:t>
    </w:r>
    <w:r>
      <w:t xml:space="preserve"> préliminaire</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pStyle w:val="Paragraphedeliste"/>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60E2886"/>
    <w:multiLevelType w:val="hybridMultilevel"/>
    <w:tmpl w:val="6CC42C9E"/>
    <w:lvl w:ilvl="0" w:tplc="FC3042E0">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2"/>
  </w:num>
  <w:num w:numId="2" w16cid:durableId="644238697">
    <w:abstractNumId w:val="3"/>
  </w:num>
  <w:num w:numId="3" w16cid:durableId="620378886">
    <w:abstractNumId w:val="1"/>
  </w:num>
  <w:num w:numId="4" w16cid:durableId="199787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11541"/>
    <w:rsid w:val="000703D0"/>
    <w:rsid w:val="0011033A"/>
    <w:rsid w:val="00123B88"/>
    <w:rsid w:val="00150C1C"/>
    <w:rsid w:val="001A3BAF"/>
    <w:rsid w:val="001B1394"/>
    <w:rsid w:val="001D7882"/>
    <w:rsid w:val="001E30E2"/>
    <w:rsid w:val="00295B7C"/>
    <w:rsid w:val="002A048C"/>
    <w:rsid w:val="002A6F7C"/>
    <w:rsid w:val="002C4407"/>
    <w:rsid w:val="002D320E"/>
    <w:rsid w:val="002F18E6"/>
    <w:rsid w:val="003069A4"/>
    <w:rsid w:val="00330E96"/>
    <w:rsid w:val="00331B54"/>
    <w:rsid w:val="0035655E"/>
    <w:rsid w:val="003A5EA7"/>
    <w:rsid w:val="003F51B3"/>
    <w:rsid w:val="00403220"/>
    <w:rsid w:val="00414058"/>
    <w:rsid w:val="004A18C2"/>
    <w:rsid w:val="004D55AD"/>
    <w:rsid w:val="00514265"/>
    <w:rsid w:val="00532E96"/>
    <w:rsid w:val="0053679C"/>
    <w:rsid w:val="005440E0"/>
    <w:rsid w:val="00587552"/>
    <w:rsid w:val="005A0955"/>
    <w:rsid w:val="0064129E"/>
    <w:rsid w:val="006612A5"/>
    <w:rsid w:val="00663F79"/>
    <w:rsid w:val="00676CC0"/>
    <w:rsid w:val="0069139A"/>
    <w:rsid w:val="0069758D"/>
    <w:rsid w:val="006B3C30"/>
    <w:rsid w:val="006D76DE"/>
    <w:rsid w:val="007178FB"/>
    <w:rsid w:val="0073380D"/>
    <w:rsid w:val="007A4D4F"/>
    <w:rsid w:val="007D1C3B"/>
    <w:rsid w:val="007F7DC8"/>
    <w:rsid w:val="008173ED"/>
    <w:rsid w:val="00887197"/>
    <w:rsid w:val="008B63C9"/>
    <w:rsid w:val="008E014F"/>
    <w:rsid w:val="008F1CB9"/>
    <w:rsid w:val="00983DE9"/>
    <w:rsid w:val="009E0A27"/>
    <w:rsid w:val="009F0D0E"/>
    <w:rsid w:val="009F52B2"/>
    <w:rsid w:val="00A04AAA"/>
    <w:rsid w:val="00A063EF"/>
    <w:rsid w:val="00AB347E"/>
    <w:rsid w:val="00AF3572"/>
    <w:rsid w:val="00B33725"/>
    <w:rsid w:val="00B33963"/>
    <w:rsid w:val="00B715CD"/>
    <w:rsid w:val="00BB2AB2"/>
    <w:rsid w:val="00BB6121"/>
    <w:rsid w:val="00BC39BB"/>
    <w:rsid w:val="00C06FBE"/>
    <w:rsid w:val="00C16772"/>
    <w:rsid w:val="00C419F8"/>
    <w:rsid w:val="00C70FF3"/>
    <w:rsid w:val="00C91CC4"/>
    <w:rsid w:val="00CA08FB"/>
    <w:rsid w:val="00CA5600"/>
    <w:rsid w:val="00D033CD"/>
    <w:rsid w:val="00D61047"/>
    <w:rsid w:val="00DE4408"/>
    <w:rsid w:val="00E04B5A"/>
    <w:rsid w:val="00E45E7C"/>
    <w:rsid w:val="00E56B16"/>
    <w:rsid w:val="00E60C0D"/>
    <w:rsid w:val="00EA4547"/>
    <w:rsid w:val="00F07D2D"/>
    <w:rsid w:val="00F461A3"/>
    <w:rsid w:val="00F91E97"/>
    <w:rsid w:val="00F938A3"/>
    <w:rsid w:val="00FB25B7"/>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DE137EE6-D554-406B-B9D0-6ED0D84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8173ED"/>
    <w:pPr>
      <w:numPr>
        <w:numId w:val="4"/>
      </w:numPr>
      <w:spacing w:after="0" w:line="240" w:lineRule="auto"/>
      <w:ind w:left="341" w:hanging="218"/>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 w:type="character" w:styleId="Mentionnonrsolue">
    <w:name w:val="Unresolved Mention"/>
    <w:basedOn w:val="Policepardfaut"/>
    <w:uiPriority w:val="99"/>
    <w:semiHidden/>
    <w:unhideWhenUsed/>
    <w:rsid w:val="00C70FF3"/>
    <w:rPr>
      <w:color w:val="605E5C"/>
      <w:shd w:val="clear" w:color="auto" w:fill="E1DFDD"/>
    </w:rPr>
  </w:style>
  <w:style w:type="character" w:styleId="Lienhypertextesuivivisit">
    <w:name w:val="FollowedHyperlink"/>
    <w:basedOn w:val="Policepardfaut"/>
    <w:uiPriority w:val="99"/>
    <w:semiHidden/>
    <w:unhideWhenUsed/>
    <w:rsid w:val="006D76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616">
      <w:bodyDiv w:val="1"/>
      <w:marLeft w:val="0"/>
      <w:marRight w:val="0"/>
      <w:marTop w:val="0"/>
      <w:marBottom w:val="0"/>
      <w:divBdr>
        <w:top w:val="none" w:sz="0" w:space="0" w:color="auto"/>
        <w:left w:val="none" w:sz="0" w:space="0" w:color="auto"/>
        <w:bottom w:val="none" w:sz="0" w:space="0" w:color="auto"/>
        <w:right w:val="none" w:sz="0" w:space="0" w:color="auto"/>
      </w:divBdr>
    </w:div>
    <w:div w:id="200928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m.info/fr/a-propos/developpeurs" TargetMode="External"/><Relationship Id="rId18" Type="http://schemas.openxmlformats.org/officeDocument/2006/relationships/hyperlink" Target="https://www.python.org/about/gettingstarted/" TargetMode="External"/><Relationship Id="rId26" Type="http://schemas.openxmlformats.org/officeDocument/2006/relationships/hyperlink" Target="https://pbpython.com/pandas_dtypes.html" TargetMode="External"/><Relationship Id="rId39" Type="http://schemas.openxmlformats.org/officeDocument/2006/relationships/hyperlink" Target="https://docs.bokeh.org/en/latest/" TargetMode="External"/><Relationship Id="rId21" Type="http://schemas.openxmlformats.org/officeDocument/2006/relationships/hyperlink" Target="https://medium.com/analytics-vidhya/the-hitchhikers-guide-to-gtfs-with-python-e9790090952a" TargetMode="External"/><Relationship Id="rId34" Type="http://schemas.openxmlformats.org/officeDocument/2006/relationships/hyperlink" Target="https://pythonbasics.org/seaborn-heatmap/" TargetMode="External"/><Relationship Id="rId42" Type="http://schemas.openxmlformats.org/officeDocument/2006/relationships/hyperlink" Target="https://www.jetbrains.com/pychar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tm.info/fr/a-propos/developpeurs/description-des-donnees-disponibles" TargetMode="External"/><Relationship Id="rId29" Type="http://schemas.openxmlformats.org/officeDocument/2006/relationships/hyperlink" Target="https://numpy.org/doc/stable/user/absolute_beginner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Carte_thermique" TargetMode="External"/><Relationship Id="rId24" Type="http://schemas.openxmlformats.org/officeDocument/2006/relationships/hyperlink" Target="https://pandas.pydata.org/docs/" TargetMode="External"/><Relationship Id="rId32" Type="http://schemas.openxmlformats.org/officeDocument/2006/relationships/hyperlink" Target="https://pandas.pydata.org/pandas-docs/version/0.13.1/visualization.html" TargetMode="External"/><Relationship Id="rId37" Type="http://schemas.openxmlformats.org/officeDocument/2006/relationships/hyperlink" Target="https://plotly.com/python/heatmaps/" TargetMode="External"/><Relationship Id="rId40" Type="http://schemas.openxmlformats.org/officeDocument/2006/relationships/hyperlink" Target="https://programminghistorian.org/en/lessons/visualizing-with-bokeh"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tm.info/fr/a-propos/developpeurs" TargetMode="External"/><Relationship Id="rId23" Type="http://schemas.openxmlformats.org/officeDocument/2006/relationships/hyperlink" Target="https://stackoverflow.com/questions/19412462/getting-distance-between-two-points-based-on-latitude-longitude" TargetMode="External"/><Relationship Id="rId28" Type="http://schemas.openxmlformats.org/officeDocument/2006/relationships/hyperlink" Target="https://geopandas.org/en/stable/gallery/index.html" TargetMode="External"/><Relationship Id="rId36" Type="http://schemas.openxmlformats.org/officeDocument/2006/relationships/hyperlink" Target="https://plotly.com/python/plotly-fundamentals/" TargetMode="External"/><Relationship Id="rId10" Type="http://schemas.openxmlformats.org/officeDocument/2006/relationships/endnotes" Target="endnotes.xml"/><Relationship Id="rId19" Type="http://schemas.openxmlformats.org/officeDocument/2006/relationships/hyperlink" Target="https://www.learnpython.org/" TargetMode="External"/><Relationship Id="rId31" Type="http://schemas.openxmlformats.org/officeDocument/2006/relationships/hyperlink" Target="https://matplotlib.org/stable/gallery/animation/simple_anim.htm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il.developpeurs.stm.info/apihub/?_gl=1*d61w1h*_ga*NDMwMDg4MzY2LjE2OTMyMDY1NjI.*_ga_37MDMXFX83*MTY5NDAwNDAwNS41LjEuMTY5NDAwNDQzOS42MC4wLjA." TargetMode="External"/><Relationship Id="rId22" Type="http://schemas.openxmlformats.org/officeDocument/2006/relationships/hyperlink" Target="https://geopy.readthedocs.io/en/stable/" TargetMode="External"/><Relationship Id="rId27" Type="http://schemas.openxmlformats.org/officeDocument/2006/relationships/hyperlink" Target="https://geopandas.org/en/stable/" TargetMode="External"/><Relationship Id="rId30" Type="http://schemas.openxmlformats.org/officeDocument/2006/relationships/hyperlink" Target="https://matplotlib.org/stable/gallery/images_contours_and_fields/image_annotated_heatmap.html" TargetMode="External"/><Relationship Id="rId35" Type="http://schemas.openxmlformats.org/officeDocument/2006/relationships/hyperlink" Target="https://www.linkedin.com/pulse/matplotlib-vs-seaborn-which-python-data-visualization-iram-mehmood-1f" TargetMode="External"/><Relationship Id="rId43" Type="http://schemas.openxmlformats.org/officeDocument/2006/relationships/hyperlink" Target="https://www.jetbrains.com/products/compare/?product=pycharm&amp;product=pycharm-c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stm.info/fr/a-propos/developpeurs" TargetMode="External"/><Relationship Id="rId17" Type="http://schemas.openxmlformats.org/officeDocument/2006/relationships/hyperlink" Target="https://developers.google.com/transit/gtfs?hl=fr" TargetMode="External"/><Relationship Id="rId25" Type="http://schemas.openxmlformats.org/officeDocument/2006/relationships/hyperlink" Target="https://www.w3schools.com/python/pandas/default.asp" TargetMode="External"/><Relationship Id="rId33" Type="http://schemas.openxmlformats.org/officeDocument/2006/relationships/hyperlink" Target="https://seaborn.pydata.org/generated/seaborn.heatmap.html" TargetMode="External"/><Relationship Id="rId38" Type="http://schemas.openxmlformats.org/officeDocument/2006/relationships/hyperlink" Target="https://www.reddit.com/r/learnpython/comments/vpvco2/matplotlib_vs_plotly_vs_seaborn_data_science_in/" TargetMode="External"/><Relationship Id="rId46" Type="http://schemas.openxmlformats.org/officeDocument/2006/relationships/theme" Target="theme/theme1.xml"/><Relationship Id="rId20" Type="http://schemas.openxmlformats.org/officeDocument/2006/relationships/hyperlink" Target="https://pypi.org/project/gtfs-kit/" TargetMode="External"/><Relationship Id="rId41" Type="http://schemas.openxmlformats.org/officeDocument/2006/relationships/hyperlink" Target="https://buggyprogrammer.com/bokeh-vs-plotly-which-one-is-better-in-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F9080CFCEC4F429EB2B12B39C7D451" ma:contentTypeVersion="3" ma:contentTypeDescription="Crée un document." ma:contentTypeScope="" ma:versionID="504c1f0f8a6e9378c6408cb595ae4c99">
  <xsd:schema xmlns:xsd="http://www.w3.org/2001/XMLSchema" xmlns:xs="http://www.w3.org/2001/XMLSchema" xmlns:p="http://schemas.microsoft.com/office/2006/metadata/properties" xmlns:ns2="741a39ff-800f-4cf8-8e3d-aa8284c91db2" targetNamespace="http://schemas.microsoft.com/office/2006/metadata/properties" ma:root="true" ma:fieldsID="5cc074cb837eb9f72c8210a050fb649c" ns2:_="">
    <xsd:import namespace="741a39ff-800f-4cf8-8e3d-aa8284c91d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a39ff-800f-4cf8-8e3d-aa8284c91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1682A-4306-4ACF-AB62-FE1CEDA3993D}">
  <ds:schemaRefs>
    <ds:schemaRef ds:uri="http://schemas.microsoft.com/sharepoint/v3/contenttype/forms"/>
  </ds:schemaRefs>
</ds:datastoreItem>
</file>

<file path=customXml/itemProps2.xml><?xml version="1.0" encoding="utf-8"?>
<ds:datastoreItem xmlns:ds="http://schemas.openxmlformats.org/officeDocument/2006/customXml" ds:itemID="{D3758A59-6A9F-4C66-8A90-591FA3F6B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a39ff-800f-4cf8-8e3d-aa8284c91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D59D0-ADB4-472A-91B4-B3C836F049DD}">
  <ds:schemaRefs>
    <ds:schemaRef ds:uri="http://purl.org/dc/dcmitype/"/>
    <ds:schemaRef ds:uri="http://schemas.microsoft.com/office/2006/documentManagement/types"/>
    <ds:schemaRef ds:uri="741a39ff-800f-4cf8-8e3d-aa8284c91db2"/>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 d'analyse.dotx</Template>
  <TotalTime>0</TotalTime>
  <Pages>9</Pages>
  <Words>3675</Words>
  <Characters>20217</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Houle Gabriel</cp:lastModifiedBy>
  <cp:revision>2</cp:revision>
  <dcterms:created xsi:type="dcterms:W3CDTF">2023-09-11T21:29:00Z</dcterms:created>
  <dcterms:modified xsi:type="dcterms:W3CDTF">2023-09-11T21:29:00Z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0x01010084F9080CFCEC4F429EB2B12B39C7D451</vt:lpwstr>
  </property>
</Properties>
</file>